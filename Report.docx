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0CBD0" w14:textId="162C9A77" w:rsidR="001E7DA7" w:rsidRDefault="001E7DA7" w:rsidP="003218FF">
      <w:pPr>
        <w:suppressAutoHyphens/>
        <w:autoSpaceDE w:val="0"/>
        <w:autoSpaceDN w:val="0"/>
        <w:adjustRightInd w:val="0"/>
        <w:jc w:val="center"/>
        <w:rPr>
          <w:bCs/>
          <w:sz w:val="28"/>
          <w:szCs w:val="28"/>
          <w:lang w:val="en"/>
        </w:rPr>
      </w:pPr>
      <w:r>
        <w:rPr>
          <w:bCs/>
          <w:sz w:val="28"/>
          <w:szCs w:val="28"/>
          <w:lang w:val="en"/>
        </w:rPr>
        <w:t>VIETNAM GENERAL CONFEDERATION OF LABOR</w:t>
      </w:r>
    </w:p>
    <w:p w14:paraId="15004CEC" w14:textId="18F79140" w:rsidR="001E7DA7" w:rsidRDefault="001E7DA7" w:rsidP="003218FF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TON DUC THANG UNIVERSITY</w:t>
      </w:r>
    </w:p>
    <w:p w14:paraId="2518743D" w14:textId="758571E1" w:rsidR="003218FF" w:rsidRPr="00B10E7E" w:rsidRDefault="001E7DA7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FACULTY OF INFORMATION TECHNOLOGY</w:t>
      </w:r>
    </w:p>
    <w:p w14:paraId="36301B1B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6E8CB791" w14:textId="4B449DCE" w:rsidR="003218FF" w:rsidRPr="00B10E7E" w:rsidRDefault="005C1F08" w:rsidP="005C1F08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81F66F" wp14:editId="28F364E9">
            <wp:extent cx="838200" cy="463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78" cy="4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30EF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56411305" w14:textId="6F233499" w:rsidR="003218FF" w:rsidRPr="00B10E7E" w:rsidRDefault="001E7DA7" w:rsidP="001E7DA7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left="709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SOFTWARE ENGINEERING FINAL PROJECT</w:t>
      </w:r>
    </w:p>
    <w:p w14:paraId="19838AA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6669CD80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35FA9DA" w14:textId="599A0218" w:rsidR="003218FF" w:rsidRPr="00B10E7E" w:rsidRDefault="001E7DA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b/>
          <w:bCs/>
          <w:sz w:val="48"/>
          <w:szCs w:val="48"/>
          <w:lang w:val="en"/>
        </w:rPr>
        <w:t>FUNCTIONAL FACTS SELLING SYSTEM</w:t>
      </w:r>
    </w:p>
    <w:p w14:paraId="7803D3ED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45E63318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B42ED45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419549D5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173E3B1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96D7224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06C09CEF" w14:textId="706EF26D" w:rsidR="003218FF" w:rsidRPr="003203F1" w:rsidRDefault="001E7DA7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i/>
          <w:sz w:val="28"/>
          <w:szCs w:val="28"/>
          <w:lang w:val="en"/>
        </w:rPr>
        <w:t>Instructor</w:t>
      </w:r>
      <w:r w:rsidR="003218FF" w:rsidRPr="00B10E7E">
        <w:rPr>
          <w:sz w:val="28"/>
          <w:szCs w:val="28"/>
          <w:lang w:val="vi-VN"/>
        </w:rPr>
        <w:t xml:space="preserve">: </w:t>
      </w:r>
      <w:r w:rsidR="003203F1">
        <w:rPr>
          <w:b/>
          <w:sz w:val="28"/>
          <w:szCs w:val="28"/>
        </w:rPr>
        <w:t>Master Phạm Thái Kỳ Trung</w:t>
      </w:r>
    </w:p>
    <w:p w14:paraId="265125BD" w14:textId="37282CC5" w:rsidR="003218FF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 w:rsidRPr="003218FF">
        <w:rPr>
          <w:i/>
          <w:sz w:val="28"/>
          <w:szCs w:val="28"/>
          <w:lang w:val="vi-VN"/>
        </w:rPr>
        <w:t>Người thực hiện</w:t>
      </w:r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3203F1">
        <w:rPr>
          <w:b/>
          <w:bCs/>
          <w:sz w:val="28"/>
          <w:szCs w:val="28"/>
        </w:rPr>
        <w:t>Trương Trung Hiếu – 519H0164</w:t>
      </w:r>
    </w:p>
    <w:p w14:paraId="1B4A5CE8" w14:textId="18DE4665" w:rsidR="003203F1" w:rsidRPr="003203F1" w:rsidRDefault="003203F1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Thích Cảnh Long - </w:t>
      </w:r>
    </w:p>
    <w:p w14:paraId="29E6FFC0" w14:textId="057C762D" w:rsidR="003218FF" w:rsidRPr="003203F1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CA1C39">
        <w:rPr>
          <w:sz w:val="28"/>
          <w:szCs w:val="28"/>
          <w:lang w:val="vi-VN"/>
        </w:rPr>
        <w:t xml:space="preserve">Lớp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3203F1">
        <w:rPr>
          <w:b/>
          <w:bCs/>
          <w:sz w:val="28"/>
          <w:szCs w:val="28"/>
        </w:rPr>
        <w:t>19H50204</w:t>
      </w:r>
    </w:p>
    <w:p w14:paraId="1DEE2884" w14:textId="0AE2944C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 w:rsidRPr="00CA1C39">
        <w:rPr>
          <w:sz w:val="28"/>
          <w:szCs w:val="28"/>
          <w:lang w:val="vi-VN"/>
        </w:rPr>
        <w:t xml:space="preserve">Khoá    </w:t>
      </w:r>
      <w:r w:rsidR="003203F1">
        <w:rPr>
          <w:b/>
          <w:bCs/>
          <w:sz w:val="28"/>
          <w:szCs w:val="28"/>
          <w:lang w:val="vi-VN"/>
        </w:rPr>
        <w:t xml:space="preserve"> :    23</w:t>
      </w:r>
    </w:p>
    <w:p w14:paraId="54951988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7015E7B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A9279FD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05EA891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3A758B5B" w14:textId="5D009DB4" w:rsidR="00B118C8" w:rsidRPr="003203F1" w:rsidRDefault="003203F1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B118C8" w:rsidRPr="003203F1" w:rsidSect="005D5C20">
          <w:headerReference w:type="default" r:id="rId12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22</w:t>
      </w:r>
    </w:p>
    <w:p w14:paraId="78E847A3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Cs/>
          <w:sz w:val="28"/>
          <w:szCs w:val="28"/>
          <w:lang w:val="en"/>
        </w:rPr>
      </w:pPr>
      <w:bookmarkStart w:id="0" w:name="_Toc53736151"/>
      <w:r>
        <w:rPr>
          <w:bCs/>
          <w:sz w:val="28"/>
          <w:szCs w:val="28"/>
          <w:lang w:val="en"/>
        </w:rPr>
        <w:lastRenderedPageBreak/>
        <w:t>VIETNAM GENERAL CONFEDERATION OF LABOR</w:t>
      </w:r>
    </w:p>
    <w:p w14:paraId="021141A3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TON DUC THANG UNIVERSITY</w:t>
      </w:r>
    </w:p>
    <w:p w14:paraId="6B0FC2C9" w14:textId="77777777" w:rsidR="003203F1" w:rsidRPr="00B10E7E" w:rsidRDefault="003203F1" w:rsidP="003203F1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FACULTY OF INFORMATION TECHNOLOGY</w:t>
      </w:r>
    </w:p>
    <w:p w14:paraId="56B0782E" w14:textId="77777777" w:rsidR="003203F1" w:rsidRPr="00B10E7E" w:rsidRDefault="003203F1" w:rsidP="003203F1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4AFF617D" w14:textId="77777777" w:rsidR="003203F1" w:rsidRPr="00B10E7E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6BCBB6" wp14:editId="7B72BE5C">
            <wp:extent cx="838200" cy="463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678" cy="47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BDE03" w14:textId="77777777" w:rsidR="003203F1" w:rsidRPr="00B10E7E" w:rsidRDefault="003203F1" w:rsidP="003203F1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7390FE9D" w14:textId="77777777" w:rsidR="003203F1" w:rsidRPr="00B10E7E" w:rsidRDefault="003203F1" w:rsidP="003203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left="709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SOFTWARE ENGINEERING FINAL PROJECT</w:t>
      </w:r>
    </w:p>
    <w:p w14:paraId="1C84D1F6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2E7786D6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A7C899F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  <w:r>
        <w:rPr>
          <w:b/>
          <w:bCs/>
          <w:sz w:val="48"/>
          <w:szCs w:val="48"/>
          <w:lang w:val="en"/>
        </w:rPr>
        <w:t>FUNCTIONAL FACTS SELLING SYSTEM</w:t>
      </w:r>
    </w:p>
    <w:p w14:paraId="56B87659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7DA10926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E8E853" w14:textId="77777777" w:rsidR="003203F1" w:rsidRPr="003218FF" w:rsidRDefault="003203F1" w:rsidP="003203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732572D2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7EB2C4BE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B32A0F0" w14:textId="77777777" w:rsidR="003203F1" w:rsidRPr="00B10E7E" w:rsidRDefault="003203F1" w:rsidP="003203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5054F107" w14:textId="77777777" w:rsidR="003203F1" w:rsidRPr="003203F1" w:rsidRDefault="003203F1" w:rsidP="003203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i/>
          <w:sz w:val="28"/>
          <w:szCs w:val="28"/>
          <w:lang w:val="en"/>
        </w:rPr>
        <w:t>Instructor</w:t>
      </w:r>
      <w:r w:rsidRPr="00B10E7E">
        <w:rPr>
          <w:sz w:val="28"/>
          <w:szCs w:val="28"/>
          <w:lang w:val="vi-VN"/>
        </w:rPr>
        <w:t xml:space="preserve">: </w:t>
      </w:r>
      <w:r>
        <w:rPr>
          <w:b/>
          <w:sz w:val="28"/>
          <w:szCs w:val="28"/>
        </w:rPr>
        <w:t>Master Phạm Thái Kỳ Trung</w:t>
      </w:r>
    </w:p>
    <w:p w14:paraId="65AF6B36" w14:textId="3FF4F4F9" w:rsidR="003203F1" w:rsidRDefault="00720CC4" w:rsidP="003203F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sz w:val="28"/>
          <w:szCs w:val="28"/>
        </w:rPr>
        <w:t>Student’s name</w:t>
      </w:r>
      <w:r w:rsidR="003203F1" w:rsidRPr="003218FF">
        <w:rPr>
          <w:sz w:val="28"/>
          <w:szCs w:val="28"/>
          <w:lang w:val="vi-VN"/>
        </w:rPr>
        <w:t>:</w:t>
      </w:r>
      <w:r w:rsidR="003203F1" w:rsidRPr="003218FF">
        <w:rPr>
          <w:b/>
          <w:bCs/>
          <w:sz w:val="28"/>
          <w:szCs w:val="28"/>
          <w:lang w:val="vi-VN"/>
        </w:rPr>
        <w:t xml:space="preserve">   </w:t>
      </w:r>
      <w:r w:rsidR="003203F1">
        <w:rPr>
          <w:b/>
          <w:bCs/>
          <w:sz w:val="28"/>
          <w:szCs w:val="28"/>
        </w:rPr>
        <w:t>Trương Trung Hiếu – 519H0164</w:t>
      </w:r>
    </w:p>
    <w:p w14:paraId="15B0F65F" w14:textId="3DF8205C" w:rsidR="003203F1" w:rsidRPr="003203F1" w:rsidRDefault="00720CC4" w:rsidP="003203F1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LikeD</w:t>
      </w:r>
      <w:r w:rsidR="003203F1">
        <w:rPr>
          <w:b/>
          <w:bCs/>
          <w:sz w:val="28"/>
          <w:szCs w:val="28"/>
        </w:rPr>
        <w:t xml:space="preserve"> Cảnh Long - </w:t>
      </w:r>
    </w:p>
    <w:p w14:paraId="40E868BD" w14:textId="4CA017A9" w:rsidR="003203F1" w:rsidRPr="003203F1" w:rsidRDefault="00720CC4" w:rsidP="003203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Class</w:t>
      </w:r>
      <w:r w:rsidR="003203F1" w:rsidRPr="00CA1C39">
        <w:rPr>
          <w:sz w:val="28"/>
          <w:szCs w:val="28"/>
          <w:lang w:val="vi-VN"/>
        </w:rPr>
        <w:t xml:space="preserve">       </w:t>
      </w:r>
      <w:r w:rsidR="003203F1" w:rsidRPr="00CA1C39">
        <w:rPr>
          <w:b/>
          <w:bCs/>
          <w:sz w:val="28"/>
          <w:szCs w:val="28"/>
          <w:lang w:val="vi-VN"/>
        </w:rPr>
        <w:t xml:space="preserve">:    </w:t>
      </w:r>
      <w:r w:rsidR="003203F1">
        <w:rPr>
          <w:b/>
          <w:bCs/>
          <w:sz w:val="28"/>
          <w:szCs w:val="28"/>
        </w:rPr>
        <w:t>19H50204</w:t>
      </w:r>
    </w:p>
    <w:p w14:paraId="2F06E66A" w14:textId="6B19288D" w:rsidR="003203F1" w:rsidRPr="00CA1C39" w:rsidRDefault="00720CC4" w:rsidP="003203F1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r>
        <w:rPr>
          <w:sz w:val="28"/>
          <w:szCs w:val="28"/>
        </w:rPr>
        <w:t>Course</w:t>
      </w:r>
      <w:r w:rsidR="003203F1" w:rsidRPr="00CA1C39">
        <w:rPr>
          <w:sz w:val="28"/>
          <w:szCs w:val="28"/>
          <w:lang w:val="vi-VN"/>
        </w:rPr>
        <w:t xml:space="preserve">    </w:t>
      </w:r>
      <w:r w:rsidR="003203F1">
        <w:rPr>
          <w:b/>
          <w:bCs/>
          <w:sz w:val="28"/>
          <w:szCs w:val="28"/>
          <w:lang w:val="vi-VN"/>
        </w:rPr>
        <w:t xml:space="preserve"> :    23</w:t>
      </w:r>
    </w:p>
    <w:p w14:paraId="36C23C7C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49741EE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9C91BFB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434341D4" w14:textId="77777777" w:rsid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6412D19" w14:textId="77777777" w:rsidR="003203F1" w:rsidRPr="003203F1" w:rsidRDefault="003203F1" w:rsidP="003203F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</w:rPr>
        <w:sectPr w:rsidR="003203F1" w:rsidRPr="003203F1" w:rsidSect="005D5C20">
          <w:headerReference w:type="default" r:id="rId13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>
        <w:rPr>
          <w:b/>
          <w:bCs/>
          <w:iCs/>
          <w:sz w:val="28"/>
          <w:szCs w:val="28"/>
          <w:lang w:val="vi-VN"/>
        </w:rPr>
        <w:t>THÀNH PHỐ HỒ CHÍ MINH, NĂM 20</w:t>
      </w:r>
      <w:r>
        <w:rPr>
          <w:b/>
          <w:bCs/>
          <w:iCs/>
          <w:sz w:val="28"/>
          <w:szCs w:val="28"/>
        </w:rPr>
        <w:t>22</w:t>
      </w:r>
    </w:p>
    <w:bookmarkEnd w:id="0"/>
    <w:p w14:paraId="553C5306" w14:textId="01F3FE17" w:rsidR="00BB2B2A" w:rsidRPr="003203F1" w:rsidRDefault="003203F1" w:rsidP="002D796D">
      <w:pPr>
        <w:pStyle w:val="Chng"/>
        <w:jc w:val="center"/>
      </w:pPr>
      <w:r>
        <w:lastRenderedPageBreak/>
        <w:t>THANKS</w:t>
      </w:r>
    </w:p>
    <w:p w14:paraId="0649E932" w14:textId="77777777" w:rsidR="00BB2B2A" w:rsidRPr="00DB7595" w:rsidRDefault="00BB2B2A" w:rsidP="0064189C">
      <w:pPr>
        <w:pStyle w:val="Nidungvnbn"/>
        <w:rPr>
          <w:b/>
          <w:bCs/>
          <w:sz w:val="32"/>
          <w:szCs w:val="32"/>
          <w:lang w:val="vi-VN"/>
        </w:rPr>
      </w:pPr>
      <w:r w:rsidRPr="00DB7595">
        <w:rPr>
          <w:lang w:val="vi-VN"/>
        </w:rPr>
        <w:t xml:space="preserve">Đây là phần tác giả </w:t>
      </w:r>
      <w:r w:rsidRPr="00DB7595">
        <w:rPr>
          <w:b/>
          <w:lang w:val="vi-VN"/>
        </w:rPr>
        <w:t>tự viết</w:t>
      </w:r>
      <w:r w:rsidRPr="00DB7595">
        <w:rPr>
          <w:lang w:val="vi-VN"/>
        </w:rPr>
        <w:t xml:space="preserve"> ngắn gọn, thể hiện sự biết ơn của mình đối với những người đã giúp mình hoàn thành Luận văn/Luận án. Tuyệt đối không sao chép theo mẫu những “lời cảm ơn” đã có.</w:t>
      </w:r>
      <w:r w:rsidRPr="00DB7595">
        <w:rPr>
          <w:b/>
          <w:bCs/>
          <w:sz w:val="32"/>
          <w:szCs w:val="32"/>
          <w:lang w:val="vi-VN"/>
        </w:rPr>
        <w:t xml:space="preserve"> </w:t>
      </w:r>
      <w:r w:rsidRPr="00DB7595">
        <w:rPr>
          <w:b/>
          <w:bCs/>
          <w:sz w:val="32"/>
          <w:szCs w:val="32"/>
          <w:lang w:val="vi-VN"/>
        </w:rPr>
        <w:br w:type="page"/>
      </w:r>
    </w:p>
    <w:p w14:paraId="12DF10C8" w14:textId="58E4D541" w:rsidR="00DB7595" w:rsidRDefault="00DB7595">
      <w:pPr>
        <w:spacing w:after="200" w:line="276" w:lineRule="auto"/>
        <w:rPr>
          <w:sz w:val="26"/>
          <w:szCs w:val="26"/>
          <w:lang w:val="vi-VN"/>
        </w:rPr>
        <w:sectPr w:rsidR="00DB7595" w:rsidSect="00B118C8">
          <w:headerReference w:type="default" r:id="rId14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14:paraId="12938953" w14:textId="77BA3965" w:rsidR="007E6AB9" w:rsidRPr="007E6AB9" w:rsidRDefault="003203F1" w:rsidP="002D796D">
      <w:pPr>
        <w:pStyle w:val="Chng"/>
        <w:jc w:val="center"/>
      </w:pPr>
      <w:r>
        <w:lastRenderedPageBreak/>
        <w:t>TABLE OF CONTENTS</w:t>
      </w:r>
    </w:p>
    <w:p w14:paraId="515DDC59" w14:textId="50AC9DE6" w:rsidR="005C1F08" w:rsidRDefault="00C75086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53736151" w:history="1">
        <w:r w:rsidR="005C1F08" w:rsidRPr="003D75CF">
          <w:rPr>
            <w:rStyle w:val="Hyperlink"/>
            <w:noProof/>
            <w:lang w:val="vi-VN"/>
          </w:rPr>
          <w:t>LỜI CẢM ƠN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_Toc53736151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i</w:t>
        </w:r>
        <w:r w:rsidR="005C1F08">
          <w:rPr>
            <w:noProof/>
            <w:webHidden/>
          </w:rPr>
          <w:fldChar w:fldCharType="end"/>
        </w:r>
      </w:hyperlink>
    </w:p>
    <w:p w14:paraId="18DB2517" w14:textId="37FCE38A" w:rsidR="005C1F08" w:rsidRDefault="00637D1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2" w:history="1">
        <w:r w:rsidR="005C1F08" w:rsidRPr="003D75CF">
          <w:rPr>
            <w:rStyle w:val="Hyperlink"/>
            <w:noProof/>
          </w:rPr>
          <w:t>MỤC LỤC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_Toc53736152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1</w:t>
        </w:r>
        <w:r w:rsidR="005C1F08">
          <w:rPr>
            <w:noProof/>
            <w:webHidden/>
          </w:rPr>
          <w:fldChar w:fldCharType="end"/>
        </w:r>
      </w:hyperlink>
    </w:p>
    <w:p w14:paraId="2A2AA645" w14:textId="3B34A646" w:rsidR="005C1F08" w:rsidRDefault="00637D1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3" w:history="1">
        <w:r w:rsidR="005C1F08" w:rsidRPr="003D75CF">
          <w:rPr>
            <w:rStyle w:val="Hyperlink"/>
            <w:noProof/>
          </w:rPr>
          <w:t>DANH MỤC CÁC BẢNG BIỂU, HÌNH VẼ, ĐỒ THỊ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_Toc53736153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3</w:t>
        </w:r>
        <w:r w:rsidR="005C1F08">
          <w:rPr>
            <w:noProof/>
            <w:webHidden/>
          </w:rPr>
          <w:fldChar w:fldCharType="end"/>
        </w:r>
      </w:hyperlink>
    </w:p>
    <w:p w14:paraId="41396069" w14:textId="6E43603F" w:rsidR="005C1F08" w:rsidRDefault="00637D1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4" w:history="1">
        <w:r w:rsidR="005C1F08" w:rsidRPr="003D75CF">
          <w:rPr>
            <w:rStyle w:val="Hyperlink"/>
            <w:noProof/>
          </w:rPr>
          <w:t>CHƯƠNG 1 – MỞ ĐẦU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_Toc53736154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51347097" w14:textId="3A3DB25C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5" w:history="1">
        <w:r w:rsidR="005C1F08" w:rsidRPr="003D75CF">
          <w:rPr>
            <w:rStyle w:val="Hyperlink"/>
            <w:noProof/>
          </w:rPr>
          <w:t>1.1 Tiểu mục cấp 1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_Toc53736155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63D01F87" w14:textId="71B43BF3" w:rsidR="005C1F08" w:rsidRDefault="00637D1F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6" w:history="1">
        <w:r w:rsidR="005C1F08" w:rsidRPr="003D75CF">
          <w:rPr>
            <w:rStyle w:val="Hyperlink"/>
            <w:noProof/>
          </w:rPr>
          <w:t>1.1.1 Tiểu mục cấp 2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_Toc53736156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4256739B" w14:textId="1F2E0DDD" w:rsidR="005C1F08" w:rsidRDefault="00637D1F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7" w:history="1">
        <w:r w:rsidR="005C1F08" w:rsidRPr="003D75CF">
          <w:rPr>
            <w:rStyle w:val="Hyperlink"/>
            <w:noProof/>
          </w:rPr>
          <w:t>1.1.1.1 Tiểu mục cấp 3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_Toc53736157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099DDAED" w14:textId="35C6FDC9" w:rsidR="005C1F08" w:rsidRDefault="00637D1F">
      <w:pPr>
        <w:pStyle w:val="TOC4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8" w:history="1">
        <w:r w:rsidR="005C1F08" w:rsidRPr="003D75CF">
          <w:rPr>
            <w:rStyle w:val="Hyperlink"/>
            <w:noProof/>
          </w:rPr>
          <w:t>1.1.1.2 Tiểu mục cấp 3 tiếp theo.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_Toc53736158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07E472DE" w14:textId="0B7C74B4" w:rsidR="005C1F08" w:rsidRDefault="00637D1F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59" w:history="1">
        <w:r w:rsidR="005C1F08" w:rsidRPr="003D75CF">
          <w:rPr>
            <w:rStyle w:val="Hyperlink"/>
            <w:noProof/>
          </w:rPr>
          <w:t>1.1.2 Tiểu mục cấp 2 tiếp theo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_Toc53736159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4</w:t>
        </w:r>
        <w:r w:rsidR="005C1F08">
          <w:rPr>
            <w:noProof/>
            <w:webHidden/>
          </w:rPr>
          <w:fldChar w:fldCharType="end"/>
        </w:r>
      </w:hyperlink>
    </w:p>
    <w:p w14:paraId="62176E09" w14:textId="4054C84B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0" w:history="1">
        <w:r w:rsidR="005C1F08" w:rsidRPr="003D75CF">
          <w:rPr>
            <w:rStyle w:val="Hyperlink"/>
            <w:noProof/>
          </w:rPr>
          <w:t>1.2 Nội dung của chương này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_Toc53736160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5</w:t>
        </w:r>
        <w:r w:rsidR="005C1F08">
          <w:rPr>
            <w:noProof/>
            <w:webHidden/>
          </w:rPr>
          <w:fldChar w:fldCharType="end"/>
        </w:r>
      </w:hyperlink>
    </w:p>
    <w:p w14:paraId="37E542BC" w14:textId="1F32E021" w:rsidR="005C1F08" w:rsidRDefault="00637D1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1" w:history="1">
        <w:r w:rsidR="005C1F08" w:rsidRPr="003D75CF">
          <w:rPr>
            <w:rStyle w:val="Hyperlink"/>
            <w:noProof/>
          </w:rPr>
          <w:t>CHƯƠNG 2 – TỔNG QUAN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_Toc53736161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6</w:t>
        </w:r>
        <w:r w:rsidR="005C1F08">
          <w:rPr>
            <w:noProof/>
            <w:webHidden/>
          </w:rPr>
          <w:fldChar w:fldCharType="end"/>
        </w:r>
      </w:hyperlink>
    </w:p>
    <w:p w14:paraId="713DFC9D" w14:textId="06337323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2" w:history="1">
        <w:r w:rsidR="005C1F08" w:rsidRPr="003D75CF">
          <w:rPr>
            <w:rStyle w:val="Hyperlink"/>
            <w:noProof/>
          </w:rPr>
          <w:t>1.1 Trình bày công thức toán học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_Toc53736162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6</w:t>
        </w:r>
        <w:r w:rsidR="005C1F08">
          <w:rPr>
            <w:noProof/>
            <w:webHidden/>
          </w:rPr>
          <w:fldChar w:fldCharType="end"/>
        </w:r>
      </w:hyperlink>
    </w:p>
    <w:p w14:paraId="7210F676" w14:textId="7467B149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3" w:history="1">
        <w:r w:rsidR="005C1F08" w:rsidRPr="003D75CF">
          <w:rPr>
            <w:rStyle w:val="Hyperlink"/>
            <w:noProof/>
          </w:rPr>
          <w:t>1.2 Trình bày một hình vẽ, sơ đồ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_Toc53736163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6</w:t>
        </w:r>
        <w:r w:rsidR="005C1F08">
          <w:rPr>
            <w:noProof/>
            <w:webHidden/>
          </w:rPr>
          <w:fldChar w:fldCharType="end"/>
        </w:r>
      </w:hyperlink>
    </w:p>
    <w:p w14:paraId="0FCC0E92" w14:textId="4BE1DF40" w:rsidR="005C1F08" w:rsidRDefault="00637D1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4" w:history="1">
        <w:r w:rsidR="005C1F08" w:rsidRPr="003D75CF">
          <w:rPr>
            <w:rStyle w:val="Hyperlink"/>
            <w:noProof/>
          </w:rPr>
          <w:t>CHƯƠNG 3 – CƠ SỞ LÝ THUYẾT / NGHIÊN CỨU THỰC NGHIỆM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_Toc53736164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8</w:t>
        </w:r>
        <w:r w:rsidR="005C1F08">
          <w:rPr>
            <w:noProof/>
            <w:webHidden/>
          </w:rPr>
          <w:fldChar w:fldCharType="end"/>
        </w:r>
      </w:hyperlink>
    </w:p>
    <w:p w14:paraId="2257BAB4" w14:textId="10DD2D5B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5" w:history="1">
        <w:r w:rsidR="005C1F08" w:rsidRPr="003D75CF">
          <w:rPr>
            <w:rStyle w:val="Hyperlink"/>
            <w:noProof/>
          </w:rPr>
          <w:t>3.1 Chèn bảng: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_Toc53736165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8</w:t>
        </w:r>
        <w:r w:rsidR="005C1F08">
          <w:rPr>
            <w:noProof/>
            <w:webHidden/>
          </w:rPr>
          <w:fldChar w:fldCharType="end"/>
        </w:r>
      </w:hyperlink>
    </w:p>
    <w:p w14:paraId="1AA23FB1" w14:textId="7377B459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6" w:history="1">
        <w:r w:rsidR="005C1F08" w:rsidRPr="003D75CF">
          <w:rPr>
            <w:rStyle w:val="Hyperlink"/>
            <w:noProof/>
          </w:rPr>
          <w:t>3.2 Viết tắt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_Toc53736166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8</w:t>
        </w:r>
        <w:r w:rsidR="005C1F08">
          <w:rPr>
            <w:noProof/>
            <w:webHidden/>
          </w:rPr>
          <w:fldChar w:fldCharType="end"/>
        </w:r>
      </w:hyperlink>
    </w:p>
    <w:p w14:paraId="5D723AE5" w14:textId="47ED64BB" w:rsidR="005C1F08" w:rsidRDefault="00637D1F">
      <w:pPr>
        <w:pStyle w:val="TOC2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7" w:history="1">
        <w:r w:rsidR="005C1F08" w:rsidRPr="003D75CF">
          <w:rPr>
            <w:rStyle w:val="Hyperlink"/>
            <w:noProof/>
          </w:rPr>
          <w:t>3.3 Trích dẫn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_Toc53736167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8</w:t>
        </w:r>
        <w:r w:rsidR="005C1F08">
          <w:rPr>
            <w:noProof/>
            <w:webHidden/>
          </w:rPr>
          <w:fldChar w:fldCharType="end"/>
        </w:r>
      </w:hyperlink>
    </w:p>
    <w:p w14:paraId="024A5BFB" w14:textId="745FB7E2" w:rsidR="005C1F08" w:rsidRDefault="00637D1F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8" w:history="1">
        <w:r w:rsidR="005C1F08" w:rsidRPr="003D75CF">
          <w:rPr>
            <w:rStyle w:val="Hyperlink"/>
            <w:noProof/>
          </w:rPr>
          <w:t>3.3.1 Tài liệu tham khảo và cách trích dẫn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_Toc53736168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8</w:t>
        </w:r>
        <w:r w:rsidR="005C1F08">
          <w:rPr>
            <w:noProof/>
            <w:webHidden/>
          </w:rPr>
          <w:fldChar w:fldCharType="end"/>
        </w:r>
      </w:hyperlink>
    </w:p>
    <w:p w14:paraId="79B7582A" w14:textId="24B49039" w:rsidR="005C1F08" w:rsidRDefault="00637D1F">
      <w:pPr>
        <w:pStyle w:val="TOC3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ja-JP"/>
        </w:rPr>
      </w:pPr>
      <w:hyperlink w:anchor="_Toc53736169" w:history="1">
        <w:r w:rsidR="005C1F08" w:rsidRPr="003D75CF">
          <w:rPr>
            <w:rStyle w:val="Hyperlink"/>
            <w:noProof/>
          </w:rPr>
          <w:t>3.3.2 Qui định của Khoa Công nghệ thông tin</w:t>
        </w:r>
        <w:r w:rsidR="005C1F08">
          <w:rPr>
            <w:noProof/>
            <w:webHidden/>
          </w:rPr>
          <w:tab/>
        </w:r>
        <w:r w:rsidR="005C1F08">
          <w:rPr>
            <w:noProof/>
            <w:webHidden/>
          </w:rPr>
          <w:fldChar w:fldCharType="begin"/>
        </w:r>
        <w:r w:rsidR="005C1F08">
          <w:rPr>
            <w:noProof/>
            <w:webHidden/>
          </w:rPr>
          <w:instrText xml:space="preserve"> PAGEREF _Toc53736169 \h </w:instrText>
        </w:r>
        <w:r w:rsidR="005C1F08">
          <w:rPr>
            <w:noProof/>
            <w:webHidden/>
          </w:rPr>
        </w:r>
        <w:r w:rsidR="005C1F08">
          <w:rPr>
            <w:noProof/>
            <w:webHidden/>
          </w:rPr>
          <w:fldChar w:fldCharType="separate"/>
        </w:r>
        <w:r w:rsidR="005C1F08">
          <w:rPr>
            <w:noProof/>
            <w:webHidden/>
          </w:rPr>
          <w:t>9</w:t>
        </w:r>
        <w:r w:rsidR="005C1F08">
          <w:rPr>
            <w:noProof/>
            <w:webHidden/>
          </w:rPr>
          <w:fldChar w:fldCharType="end"/>
        </w:r>
      </w:hyperlink>
    </w:p>
    <w:p w14:paraId="217F10C3" w14:textId="09BE3501" w:rsidR="00C75086" w:rsidRDefault="00C7508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fldChar w:fldCharType="end"/>
      </w:r>
    </w:p>
    <w:p w14:paraId="22B2DAD0" w14:textId="7777777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C20C236" w14:textId="2DEBD4F6" w:rsidR="007B1A23" w:rsidRDefault="003203F1" w:rsidP="004A7C39">
      <w:pPr>
        <w:pStyle w:val="Chng"/>
      </w:pPr>
      <w:r>
        <w:lastRenderedPageBreak/>
        <w:t>CHAPTER 1: INTRODUCTION</w:t>
      </w:r>
    </w:p>
    <w:p w14:paraId="4B55B74F" w14:textId="1F54260F" w:rsidR="003203F1" w:rsidRDefault="003203F1" w:rsidP="004A7C39">
      <w:pPr>
        <w:pStyle w:val="Chng"/>
        <w:rPr>
          <w:sz w:val="28"/>
          <w:szCs w:val="28"/>
        </w:rPr>
      </w:pPr>
      <w:r>
        <w:rPr>
          <w:sz w:val="28"/>
          <w:szCs w:val="28"/>
        </w:rPr>
        <w:t>1.1 Purpose and Scope</w:t>
      </w:r>
    </w:p>
    <w:p w14:paraId="534FAACF" w14:textId="6139F8C2" w:rsidR="003203F1" w:rsidRDefault="003203F1" w:rsidP="003203F1">
      <w:pPr>
        <w:pStyle w:val="Chng"/>
        <w:rPr>
          <w:b w:val="0"/>
          <w:sz w:val="26"/>
          <w:szCs w:val="26"/>
        </w:rPr>
      </w:pPr>
      <w:r>
        <w:rPr>
          <w:sz w:val="26"/>
          <w:szCs w:val="26"/>
        </w:rPr>
        <w:t xml:space="preserve">- </w:t>
      </w:r>
      <w:r w:rsidRPr="003203F1">
        <w:rPr>
          <w:b w:val="0"/>
          <w:sz w:val="26"/>
          <w:szCs w:val="26"/>
        </w:rPr>
        <w:t xml:space="preserve">Create a system including a website and a winform for selling functional </w:t>
      </w:r>
      <w:r>
        <w:rPr>
          <w:b w:val="0"/>
          <w:sz w:val="26"/>
          <w:szCs w:val="26"/>
        </w:rPr>
        <w:t>facts.</w:t>
      </w:r>
    </w:p>
    <w:p w14:paraId="080923A4" w14:textId="3497B1FF" w:rsidR="003203F1" w:rsidRDefault="003203F1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901656" w:rsidRPr="00901656">
        <w:rPr>
          <w:b w:val="0"/>
          <w:sz w:val="26"/>
          <w:szCs w:val="26"/>
        </w:rPr>
        <w:t>Website will be used by agents</w:t>
      </w:r>
      <w:r w:rsidR="00901656">
        <w:rPr>
          <w:b w:val="0"/>
          <w:sz w:val="26"/>
          <w:szCs w:val="26"/>
        </w:rPr>
        <w:t xml:space="preserve"> </w:t>
      </w:r>
      <w:r w:rsidR="00901656" w:rsidRPr="00901656">
        <w:rPr>
          <w:b w:val="0"/>
          <w:sz w:val="26"/>
          <w:szCs w:val="26"/>
        </w:rPr>
        <w:t xml:space="preserve">and winform will be used by the company selling </w:t>
      </w:r>
      <w:r w:rsidR="00901656">
        <w:rPr>
          <w:b w:val="0"/>
          <w:sz w:val="26"/>
          <w:szCs w:val="26"/>
        </w:rPr>
        <w:t>functional facts.</w:t>
      </w:r>
    </w:p>
    <w:p w14:paraId="1DFC1765" w14:textId="2F49B829" w:rsidR="00901656" w:rsidRDefault="00901656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901656">
        <w:rPr>
          <w:b w:val="0"/>
          <w:sz w:val="26"/>
          <w:szCs w:val="26"/>
        </w:rPr>
        <w:t>Help manage the purchase and sale between the two parties more convenient and easier</w:t>
      </w:r>
      <w:r>
        <w:rPr>
          <w:b w:val="0"/>
          <w:sz w:val="26"/>
          <w:szCs w:val="26"/>
        </w:rPr>
        <w:t xml:space="preserve"> and a</w:t>
      </w:r>
      <w:r w:rsidRPr="00901656">
        <w:rPr>
          <w:b w:val="0"/>
          <w:sz w:val="26"/>
          <w:szCs w:val="26"/>
        </w:rPr>
        <w:t>void the risk of loss of goods</w:t>
      </w:r>
      <w:r>
        <w:rPr>
          <w:b w:val="0"/>
          <w:sz w:val="26"/>
          <w:szCs w:val="26"/>
        </w:rPr>
        <w:t>.</w:t>
      </w:r>
    </w:p>
    <w:p w14:paraId="7A8693BD" w14:textId="7D55A1B1" w:rsidR="00901656" w:rsidRDefault="00901656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901656">
        <w:rPr>
          <w:b w:val="0"/>
          <w:sz w:val="26"/>
          <w:szCs w:val="26"/>
        </w:rPr>
        <w:t>Reduce paperwork</w:t>
      </w:r>
      <w:r>
        <w:rPr>
          <w:b w:val="0"/>
          <w:sz w:val="26"/>
          <w:szCs w:val="26"/>
        </w:rPr>
        <w:t>.</w:t>
      </w:r>
    </w:p>
    <w:p w14:paraId="5928ECB9" w14:textId="15F4FFC8" w:rsidR="00901656" w:rsidRDefault="00901656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Help the company</w:t>
      </w:r>
      <w:r w:rsidRPr="00901656">
        <w:rPr>
          <w:b w:val="0"/>
          <w:sz w:val="26"/>
          <w:szCs w:val="26"/>
        </w:rPr>
        <w:t xml:space="preserve"> increase the quality of their services through the website</w:t>
      </w:r>
      <w:r>
        <w:rPr>
          <w:b w:val="0"/>
          <w:sz w:val="26"/>
          <w:szCs w:val="26"/>
        </w:rPr>
        <w:t>.</w:t>
      </w:r>
    </w:p>
    <w:p w14:paraId="730568AE" w14:textId="78FA1519" w:rsidR="00901656" w:rsidRPr="00547F9E" w:rsidRDefault="00901656" w:rsidP="003203F1">
      <w:pPr>
        <w:pStyle w:val="Chng"/>
        <w:rPr>
          <w:sz w:val="28"/>
          <w:szCs w:val="28"/>
        </w:rPr>
      </w:pPr>
      <w:r w:rsidRPr="00547F9E">
        <w:rPr>
          <w:sz w:val="28"/>
          <w:szCs w:val="28"/>
        </w:rPr>
        <w:t>1.2 Product Overview</w:t>
      </w:r>
    </w:p>
    <w:p w14:paraId="2D0862FC" w14:textId="66E0E2B8" w:rsidR="00901656" w:rsidRDefault="00FF26BD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FF26BD">
        <w:rPr>
          <w:b w:val="0"/>
          <w:sz w:val="26"/>
          <w:szCs w:val="26"/>
        </w:rPr>
        <w:t>This system consists of 2 components</w:t>
      </w:r>
      <w:r>
        <w:rPr>
          <w:b w:val="0"/>
          <w:sz w:val="26"/>
          <w:szCs w:val="26"/>
        </w:rPr>
        <w:t xml:space="preserve">: </w:t>
      </w:r>
      <w:r w:rsidR="007F44B4">
        <w:rPr>
          <w:b w:val="0"/>
          <w:sz w:val="26"/>
          <w:szCs w:val="26"/>
        </w:rPr>
        <w:t xml:space="preserve">a </w:t>
      </w:r>
      <w:r>
        <w:rPr>
          <w:b w:val="0"/>
          <w:sz w:val="26"/>
          <w:szCs w:val="26"/>
        </w:rPr>
        <w:t xml:space="preserve">website and </w:t>
      </w:r>
      <w:r w:rsidR="007F44B4">
        <w:rPr>
          <w:b w:val="0"/>
          <w:sz w:val="26"/>
          <w:szCs w:val="26"/>
        </w:rPr>
        <w:t xml:space="preserve">a </w:t>
      </w:r>
      <w:r>
        <w:rPr>
          <w:b w:val="0"/>
          <w:sz w:val="26"/>
          <w:szCs w:val="26"/>
        </w:rPr>
        <w:t>winform.</w:t>
      </w:r>
    </w:p>
    <w:p w14:paraId="6750B8E5" w14:textId="57339AB6" w:rsidR="00FF26BD" w:rsidRDefault="00FF26BD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Agents</w:t>
      </w:r>
      <w:r w:rsidRPr="00FF26BD">
        <w:rPr>
          <w:b w:val="0"/>
          <w:sz w:val="26"/>
          <w:szCs w:val="26"/>
        </w:rPr>
        <w:t xml:space="preserve"> will place orders on the company's website</w:t>
      </w:r>
      <w:r>
        <w:rPr>
          <w:b w:val="0"/>
          <w:sz w:val="26"/>
          <w:szCs w:val="26"/>
        </w:rPr>
        <w:t xml:space="preserve"> and t</w:t>
      </w:r>
      <w:r w:rsidRPr="00FF26BD">
        <w:rPr>
          <w:b w:val="0"/>
          <w:sz w:val="26"/>
          <w:szCs w:val="26"/>
        </w:rPr>
        <w:t>he company manages the items in its inventory via winform</w:t>
      </w:r>
      <w:r>
        <w:rPr>
          <w:b w:val="0"/>
          <w:sz w:val="26"/>
          <w:szCs w:val="26"/>
        </w:rPr>
        <w:t>.</w:t>
      </w:r>
    </w:p>
    <w:p w14:paraId="71C32BBB" w14:textId="2EB20957" w:rsidR="00FF26BD" w:rsidRDefault="00FF26BD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Agents</w:t>
      </w:r>
      <w:r w:rsidRPr="00FF26BD">
        <w:rPr>
          <w:b w:val="0"/>
          <w:sz w:val="26"/>
          <w:szCs w:val="26"/>
        </w:rPr>
        <w:t xml:space="preserve"> when accessing the list will be able to see the list of items, then select the items to buy, add to the cart and proceed to </w:t>
      </w:r>
      <w:r>
        <w:rPr>
          <w:b w:val="0"/>
          <w:sz w:val="26"/>
          <w:szCs w:val="26"/>
        </w:rPr>
        <w:t>pay</w:t>
      </w:r>
      <w:r w:rsidRPr="00FF26BD">
        <w:rPr>
          <w:b w:val="0"/>
          <w:sz w:val="26"/>
          <w:szCs w:val="26"/>
        </w:rPr>
        <w:t>.</w:t>
      </w:r>
    </w:p>
    <w:p w14:paraId="7F1D290A" w14:textId="5C19FD99" w:rsidR="00FF26BD" w:rsidRDefault="00FF26BD" w:rsidP="003203F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270C05" w:rsidRPr="00270C05">
        <w:rPr>
          <w:b w:val="0"/>
          <w:sz w:val="26"/>
          <w:szCs w:val="26"/>
        </w:rPr>
        <w:t>The accountant in the company will be the one using the winform, managing the incoming and outgoing items, the order status and viewing the statistics.</w:t>
      </w:r>
    </w:p>
    <w:p w14:paraId="6C22CB05" w14:textId="72D932FB" w:rsidR="00720CC4" w:rsidRDefault="00720CC4" w:rsidP="003203F1">
      <w:pPr>
        <w:pStyle w:val="Chng"/>
        <w:pBdr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1.3 Structure of the Document</w:t>
      </w:r>
    </w:p>
    <w:p w14:paraId="5C414EEB" w14:textId="1E3849AB" w:rsidR="00720CC4" w:rsidRDefault="00720CC4" w:rsidP="003203F1">
      <w:pPr>
        <w:pStyle w:val="Chng"/>
        <w:rPr>
          <w:sz w:val="26"/>
          <w:szCs w:val="26"/>
        </w:rPr>
      </w:pPr>
      <w:r>
        <w:rPr>
          <w:sz w:val="26"/>
          <w:szCs w:val="26"/>
        </w:rPr>
        <w:t>1.4 Terms, Acronyms and Abbreviations</w:t>
      </w:r>
    </w:p>
    <w:p w14:paraId="706EE0B0" w14:textId="4331435C" w:rsidR="00720CC4" w:rsidRDefault="00720CC4" w:rsidP="003203F1">
      <w:pPr>
        <w:pStyle w:val="Chng"/>
        <w:rPr>
          <w:b w:val="0"/>
        </w:rPr>
      </w:pPr>
    </w:p>
    <w:p w14:paraId="02453E8B" w14:textId="4AC687CE" w:rsidR="00720CC4" w:rsidRDefault="00720CC4" w:rsidP="00720CC4">
      <w:pPr>
        <w:pStyle w:val="Chng"/>
      </w:pPr>
      <w:r>
        <w:t>CHAPTER 2: PROJECT MANAGEMENT PLAN</w:t>
      </w:r>
    </w:p>
    <w:p w14:paraId="3D54C94C" w14:textId="195CE9B2" w:rsidR="00547F9E" w:rsidRDefault="00547F9E" w:rsidP="00720CC4">
      <w:pPr>
        <w:pStyle w:val="Chng"/>
        <w:rPr>
          <w:sz w:val="28"/>
          <w:szCs w:val="28"/>
        </w:rPr>
      </w:pPr>
      <w:r>
        <w:rPr>
          <w:sz w:val="28"/>
          <w:szCs w:val="28"/>
        </w:rPr>
        <w:t>2.1 Project Organization</w:t>
      </w:r>
    </w:p>
    <w:p w14:paraId="1C7E2297" w14:textId="77777777" w:rsidR="00547F9E" w:rsidRDefault="00547F9E" w:rsidP="00720CC4">
      <w:pPr>
        <w:pStyle w:val="Chng"/>
        <w:rPr>
          <w:sz w:val="28"/>
          <w:szCs w:val="28"/>
        </w:rPr>
      </w:pPr>
    </w:p>
    <w:p w14:paraId="345280CB" w14:textId="77777777" w:rsidR="004B4C11" w:rsidRDefault="004B4C11" w:rsidP="00720CC4">
      <w:pPr>
        <w:pStyle w:val="Chng"/>
        <w:rPr>
          <w:sz w:val="28"/>
          <w:szCs w:val="28"/>
        </w:rPr>
      </w:pPr>
    </w:p>
    <w:p w14:paraId="4F9881F5" w14:textId="77777777" w:rsidR="004B4C11" w:rsidRDefault="004B4C11" w:rsidP="00720CC4">
      <w:pPr>
        <w:pStyle w:val="Chng"/>
        <w:rPr>
          <w:sz w:val="28"/>
          <w:szCs w:val="28"/>
        </w:rPr>
      </w:pPr>
    </w:p>
    <w:p w14:paraId="7E0E5E88" w14:textId="77777777" w:rsidR="0077156C" w:rsidRDefault="0077156C" w:rsidP="00720CC4">
      <w:pPr>
        <w:pStyle w:val="Chng"/>
        <w:rPr>
          <w:sz w:val="28"/>
          <w:szCs w:val="28"/>
        </w:rPr>
      </w:pPr>
    </w:p>
    <w:p w14:paraId="362EF711" w14:textId="257469DF" w:rsidR="004B4C11" w:rsidRDefault="00547F9E" w:rsidP="00720CC4">
      <w:pPr>
        <w:pStyle w:val="Chng"/>
        <w:rPr>
          <w:sz w:val="28"/>
          <w:szCs w:val="28"/>
        </w:rPr>
      </w:pPr>
      <w:r>
        <w:rPr>
          <w:sz w:val="28"/>
          <w:szCs w:val="28"/>
        </w:rPr>
        <w:lastRenderedPageBreak/>
        <w:t>2.2 Lifecycle Model Used</w:t>
      </w:r>
    </w:p>
    <w:p w14:paraId="3502E098" w14:textId="0EDAB1FA" w:rsidR="004B4C11" w:rsidRDefault="004B4C11" w:rsidP="00720CC4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F</w:t>
      </w:r>
      <w:r w:rsidRPr="004B4C11">
        <w:rPr>
          <w:b w:val="0"/>
          <w:sz w:val="26"/>
          <w:szCs w:val="26"/>
        </w:rPr>
        <w:t>or this project we used waterfall model</w:t>
      </w:r>
      <w:r>
        <w:rPr>
          <w:b w:val="0"/>
          <w:sz w:val="26"/>
          <w:szCs w:val="26"/>
        </w:rPr>
        <w:t xml:space="preserve">. </w:t>
      </w:r>
      <w:r w:rsidRPr="004B4C11">
        <w:rPr>
          <w:b w:val="0"/>
          <w:sz w:val="26"/>
          <w:szCs w:val="26"/>
        </w:rPr>
        <w:t xml:space="preserve">In this model, the software development process is </w:t>
      </w:r>
      <w:r w:rsidRPr="004B4C11">
        <w:rPr>
          <w:sz w:val="26"/>
          <w:szCs w:val="26"/>
        </w:rPr>
        <w:t>divided into different phases</w:t>
      </w:r>
      <w:r w:rsidRPr="004B4C11">
        <w:rPr>
          <w:b w:val="0"/>
          <w:sz w:val="26"/>
          <w:szCs w:val="26"/>
        </w:rPr>
        <w:t xml:space="preserve"> and </w:t>
      </w:r>
      <w:r w:rsidRPr="004B4C11">
        <w:rPr>
          <w:sz w:val="26"/>
          <w:szCs w:val="26"/>
        </w:rPr>
        <w:t>executed sequentially</w:t>
      </w:r>
      <w:r w:rsidRPr="004B4C11">
        <w:rPr>
          <w:b w:val="0"/>
          <w:sz w:val="26"/>
          <w:szCs w:val="26"/>
        </w:rPr>
        <w:t xml:space="preserve">, the output of one phase is the input of the next phase and there is </w:t>
      </w:r>
      <w:r w:rsidRPr="004B4C11">
        <w:rPr>
          <w:sz w:val="26"/>
          <w:szCs w:val="26"/>
        </w:rPr>
        <w:t>no overlap</w:t>
      </w:r>
      <w:r w:rsidRPr="004B4C11">
        <w:rPr>
          <w:b w:val="0"/>
          <w:sz w:val="26"/>
          <w:szCs w:val="26"/>
        </w:rPr>
        <w:t>.</w:t>
      </w:r>
    </w:p>
    <w:p w14:paraId="2F422F36" w14:textId="77777777" w:rsidR="004B4C11" w:rsidRDefault="004B4C11" w:rsidP="004B4C11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There are 6 phases in this model: </w:t>
      </w:r>
    </w:p>
    <w:p w14:paraId="7C3EF1CF" w14:textId="77777777" w:rsidR="004B4C11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Requirement Gathering and analysis</w:t>
      </w:r>
    </w:p>
    <w:p w14:paraId="4D1A0D6F" w14:textId="77777777" w:rsidR="004B4C11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System Design</w:t>
      </w:r>
    </w:p>
    <w:p w14:paraId="0A9AA569" w14:textId="77777777" w:rsidR="004B4C11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Implementation</w:t>
      </w:r>
    </w:p>
    <w:p w14:paraId="1A7C86E1" w14:textId="77777777" w:rsidR="004B4C11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Integration and Testing</w:t>
      </w:r>
    </w:p>
    <w:p w14:paraId="50CA9E3C" w14:textId="77777777" w:rsidR="004B4C11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Deployment of system</w:t>
      </w:r>
    </w:p>
    <w:p w14:paraId="53F1FFCE" w14:textId="670B8C34" w:rsidR="00720CC4" w:rsidRDefault="004B4C11" w:rsidP="004B4C11">
      <w:pPr>
        <w:pStyle w:val="Chng"/>
        <w:numPr>
          <w:ilvl w:val="0"/>
          <w:numId w:val="13"/>
        </w:numPr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Maintenance</w:t>
      </w:r>
    </w:p>
    <w:p w14:paraId="410EA73E" w14:textId="6EC53C18" w:rsidR="004B4C11" w:rsidRDefault="004B4C11" w:rsidP="004B4C11">
      <w:pPr>
        <w:pStyle w:val="Chng"/>
        <w:rPr>
          <w:b w:val="0"/>
          <w:sz w:val="26"/>
          <w:szCs w:val="26"/>
        </w:rPr>
      </w:pPr>
      <w:r w:rsidRPr="004B4C11">
        <w:rPr>
          <w:b w:val="0"/>
          <w:sz w:val="26"/>
          <w:szCs w:val="26"/>
        </w:rPr>
        <w:t>-</w:t>
      </w:r>
      <w:r>
        <w:rPr>
          <w:b w:val="0"/>
          <w:sz w:val="26"/>
          <w:szCs w:val="26"/>
        </w:rPr>
        <w:t xml:space="preserve"> </w:t>
      </w:r>
      <w:r w:rsidR="0077156C" w:rsidRPr="0077156C">
        <w:rPr>
          <w:b w:val="0"/>
          <w:sz w:val="26"/>
          <w:szCs w:val="26"/>
        </w:rPr>
        <w:t>The reason why our group chose this model is because</w:t>
      </w:r>
      <w:r w:rsidR="0077156C">
        <w:rPr>
          <w:b w:val="0"/>
          <w:sz w:val="26"/>
          <w:szCs w:val="26"/>
        </w:rPr>
        <w:t>:</w:t>
      </w:r>
    </w:p>
    <w:p w14:paraId="1F9F520B" w14:textId="4466BA39" w:rsidR="0077156C" w:rsidRDefault="0077156C" w:rsidP="0077156C">
      <w:pPr>
        <w:pStyle w:val="Chng"/>
        <w:numPr>
          <w:ilvl w:val="0"/>
          <w:numId w:val="15"/>
        </w:numPr>
        <w:rPr>
          <w:b w:val="0"/>
          <w:sz w:val="26"/>
          <w:szCs w:val="26"/>
        </w:rPr>
      </w:pPr>
      <w:r w:rsidRPr="0077156C">
        <w:rPr>
          <w:b w:val="0"/>
          <w:sz w:val="26"/>
          <w:szCs w:val="26"/>
        </w:rPr>
        <w:t>This is a simple model, easy to apply, clear step-by-step process.</w:t>
      </w:r>
    </w:p>
    <w:p w14:paraId="340301F0" w14:textId="1FD1CFE2" w:rsidR="0077156C" w:rsidRDefault="0077156C" w:rsidP="0077156C">
      <w:pPr>
        <w:pStyle w:val="Chng"/>
        <w:numPr>
          <w:ilvl w:val="0"/>
          <w:numId w:val="15"/>
        </w:numPr>
        <w:rPr>
          <w:b w:val="0"/>
          <w:sz w:val="26"/>
          <w:szCs w:val="26"/>
        </w:rPr>
      </w:pPr>
      <w:r w:rsidRPr="0077156C">
        <w:rPr>
          <w:b w:val="0"/>
          <w:sz w:val="26"/>
          <w:szCs w:val="26"/>
        </w:rPr>
        <w:t>Suitable for simple small projects</w:t>
      </w:r>
    </w:p>
    <w:p w14:paraId="4F20C7F3" w14:textId="5B1752F5" w:rsidR="0077156C" w:rsidRDefault="0077156C" w:rsidP="0077156C">
      <w:pPr>
        <w:pStyle w:val="Chng"/>
        <w:numPr>
          <w:ilvl w:val="0"/>
          <w:numId w:val="15"/>
        </w:numPr>
        <w:rPr>
          <w:b w:val="0"/>
          <w:sz w:val="26"/>
          <w:szCs w:val="26"/>
        </w:rPr>
      </w:pPr>
      <w:r w:rsidRPr="0077156C">
        <w:rPr>
          <w:b w:val="0"/>
          <w:sz w:val="26"/>
          <w:szCs w:val="26"/>
        </w:rPr>
        <w:t xml:space="preserve">The </w:t>
      </w:r>
      <w:r>
        <w:rPr>
          <w:b w:val="0"/>
          <w:sz w:val="26"/>
          <w:szCs w:val="26"/>
        </w:rPr>
        <w:t>input</w:t>
      </w:r>
      <w:r w:rsidRPr="0077156C">
        <w:rPr>
          <w:b w:val="0"/>
          <w:sz w:val="26"/>
          <w:szCs w:val="26"/>
        </w:rPr>
        <w:t xml:space="preserve"> and </w:t>
      </w:r>
      <w:r>
        <w:rPr>
          <w:b w:val="0"/>
          <w:sz w:val="26"/>
          <w:szCs w:val="26"/>
        </w:rPr>
        <w:t>output</w:t>
      </w:r>
      <w:r w:rsidRPr="0077156C">
        <w:rPr>
          <w:b w:val="0"/>
          <w:sz w:val="26"/>
          <w:szCs w:val="26"/>
        </w:rPr>
        <w:t xml:space="preserve"> criteria are clearly defined from the beginning</w:t>
      </w:r>
    </w:p>
    <w:p w14:paraId="28D65C58" w14:textId="66CF8A53" w:rsidR="0077156C" w:rsidRDefault="0077156C" w:rsidP="0077156C">
      <w:pPr>
        <w:pStyle w:val="Chng"/>
        <w:numPr>
          <w:ilvl w:val="0"/>
          <w:numId w:val="15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E</w:t>
      </w:r>
      <w:r w:rsidRPr="0077156C">
        <w:rPr>
          <w:b w:val="0"/>
          <w:sz w:val="26"/>
          <w:szCs w:val="26"/>
        </w:rPr>
        <w:t>asily</w:t>
      </w:r>
      <w:r>
        <w:rPr>
          <w:b w:val="0"/>
          <w:sz w:val="26"/>
          <w:szCs w:val="26"/>
        </w:rPr>
        <w:t xml:space="preserve"> to arrange</w:t>
      </w:r>
      <w:r w:rsidRPr="0077156C">
        <w:rPr>
          <w:b w:val="0"/>
          <w:sz w:val="26"/>
          <w:szCs w:val="26"/>
        </w:rPr>
        <w:t xml:space="preserve"> schedule work</w:t>
      </w:r>
      <w:r>
        <w:rPr>
          <w:b w:val="0"/>
          <w:sz w:val="26"/>
          <w:szCs w:val="26"/>
        </w:rPr>
        <w:t xml:space="preserve"> </w:t>
      </w:r>
    </w:p>
    <w:p w14:paraId="42FA7CED" w14:textId="1E61D04A" w:rsidR="0077156C" w:rsidRDefault="0077156C" w:rsidP="0077156C">
      <w:pPr>
        <w:pStyle w:val="Chng"/>
        <w:numPr>
          <w:ilvl w:val="0"/>
          <w:numId w:val="15"/>
        </w:numPr>
        <w:rPr>
          <w:b w:val="0"/>
          <w:sz w:val="26"/>
          <w:szCs w:val="26"/>
        </w:rPr>
      </w:pPr>
      <w:r w:rsidRPr="0077156C">
        <w:rPr>
          <w:b w:val="0"/>
          <w:sz w:val="26"/>
          <w:szCs w:val="26"/>
        </w:rPr>
        <w:t>It doesn't take much to manage when the project has clear requirements like this</w:t>
      </w:r>
    </w:p>
    <w:p w14:paraId="29805E7B" w14:textId="1BA3CD5B" w:rsidR="0077156C" w:rsidRPr="006C2207" w:rsidRDefault="0077156C" w:rsidP="0077156C">
      <w:pPr>
        <w:pStyle w:val="Chng"/>
        <w:rPr>
          <w:sz w:val="28"/>
          <w:szCs w:val="28"/>
        </w:rPr>
      </w:pPr>
      <w:r w:rsidRPr="006C2207">
        <w:rPr>
          <w:sz w:val="28"/>
          <w:szCs w:val="28"/>
        </w:rPr>
        <w:t>2.3 Risk analysis</w:t>
      </w:r>
    </w:p>
    <w:p w14:paraId="11AA4345" w14:textId="77777777" w:rsidR="006C2207" w:rsidRDefault="006C2207" w:rsidP="0077156C">
      <w:pPr>
        <w:pStyle w:val="Chng"/>
        <w:rPr>
          <w:b w:val="0"/>
          <w:sz w:val="26"/>
          <w:szCs w:val="26"/>
        </w:rPr>
      </w:pPr>
      <w:r w:rsidRPr="006C2207">
        <w:rPr>
          <w:b w:val="0"/>
          <w:sz w:val="26"/>
          <w:szCs w:val="26"/>
        </w:rPr>
        <w:t>- All projects always have potential risks.</w:t>
      </w:r>
      <w:r>
        <w:rPr>
          <w:b w:val="0"/>
          <w:sz w:val="26"/>
          <w:szCs w:val="26"/>
        </w:rPr>
        <w:t xml:space="preserve"> </w:t>
      </w:r>
      <w:r w:rsidRPr="006C2207">
        <w:rPr>
          <w:b w:val="0"/>
          <w:sz w:val="26"/>
          <w:szCs w:val="26"/>
        </w:rPr>
        <w:t>If not identified early, the risks may affect the work progress and project quality</w:t>
      </w:r>
      <w:r>
        <w:rPr>
          <w:b w:val="0"/>
          <w:sz w:val="26"/>
          <w:szCs w:val="26"/>
        </w:rPr>
        <w:t>, …</w:t>
      </w:r>
    </w:p>
    <w:p w14:paraId="32A3E3F4" w14:textId="5045553C" w:rsidR="0077156C" w:rsidRDefault="006C2207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77156C" w:rsidRPr="0077156C">
        <w:rPr>
          <w:b w:val="0"/>
          <w:sz w:val="26"/>
          <w:szCs w:val="26"/>
        </w:rPr>
        <w:t>Possible risks when doing this project</w:t>
      </w:r>
      <w:r>
        <w:rPr>
          <w:b w:val="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845"/>
        <w:gridCol w:w="2514"/>
        <w:gridCol w:w="2349"/>
      </w:tblGrid>
      <w:tr w:rsidR="00711C79" w14:paraId="374AF312" w14:textId="77777777" w:rsidTr="00C01125">
        <w:tc>
          <w:tcPr>
            <w:tcW w:w="2403" w:type="dxa"/>
          </w:tcPr>
          <w:p w14:paraId="53FFF1C0" w14:textId="4BE81B97" w:rsidR="00711C79" w:rsidRPr="0010748E" w:rsidRDefault="00711C79" w:rsidP="00713477">
            <w:pPr>
              <w:pStyle w:val="Chng"/>
              <w:jc w:val="center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t>Possible risks</w:t>
            </w:r>
          </w:p>
        </w:tc>
        <w:tc>
          <w:tcPr>
            <w:tcW w:w="1845" w:type="dxa"/>
          </w:tcPr>
          <w:p w14:paraId="1CEA4791" w14:textId="767064BE" w:rsidR="00711C79" w:rsidRPr="0010748E" w:rsidRDefault="00711C79" w:rsidP="00713477">
            <w:pPr>
              <w:pStyle w:val="Chng"/>
              <w:jc w:val="center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t>The likelihood of risks</w:t>
            </w:r>
          </w:p>
        </w:tc>
        <w:tc>
          <w:tcPr>
            <w:tcW w:w="2514" w:type="dxa"/>
          </w:tcPr>
          <w:p w14:paraId="4A2D2DD4" w14:textId="0E781B6A" w:rsidR="00711C79" w:rsidRPr="0010748E" w:rsidRDefault="00711C79" w:rsidP="00713477">
            <w:pPr>
              <w:pStyle w:val="Chng"/>
              <w:jc w:val="center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t>Reason of risks</w:t>
            </w:r>
          </w:p>
        </w:tc>
        <w:tc>
          <w:tcPr>
            <w:tcW w:w="2349" w:type="dxa"/>
          </w:tcPr>
          <w:p w14:paraId="62C83FF8" w14:textId="5649040C" w:rsidR="00711C79" w:rsidRPr="0010748E" w:rsidRDefault="00711C79" w:rsidP="00713477">
            <w:pPr>
              <w:pStyle w:val="Chng"/>
              <w:jc w:val="center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t xml:space="preserve">Risk reduction </w:t>
            </w:r>
            <w:r w:rsidRPr="0010748E">
              <w:rPr>
                <w:sz w:val="26"/>
                <w:szCs w:val="26"/>
              </w:rPr>
              <w:t>strategies</w:t>
            </w:r>
          </w:p>
        </w:tc>
      </w:tr>
      <w:tr w:rsidR="00711C79" w14:paraId="568D4A98" w14:textId="77777777" w:rsidTr="00C01125">
        <w:tc>
          <w:tcPr>
            <w:tcW w:w="2403" w:type="dxa"/>
          </w:tcPr>
          <w:p w14:paraId="515BDB8B" w14:textId="36038B5A" w:rsidR="00711C79" w:rsidRPr="0010748E" w:rsidRDefault="00711C79" w:rsidP="0077156C">
            <w:pPr>
              <w:pStyle w:val="Chng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t>Improper scheduling</w:t>
            </w:r>
          </w:p>
        </w:tc>
        <w:tc>
          <w:tcPr>
            <w:tcW w:w="1845" w:type="dxa"/>
          </w:tcPr>
          <w:p w14:paraId="4C0253D0" w14:textId="1329B7C0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High</w:t>
            </w:r>
          </w:p>
        </w:tc>
        <w:tc>
          <w:tcPr>
            <w:tcW w:w="2514" w:type="dxa"/>
          </w:tcPr>
          <w:p w14:paraId="0B011912" w14:textId="5BFA786C" w:rsidR="00711C79" w:rsidRDefault="00711C79" w:rsidP="00711C79">
            <w:pPr>
              <w:pStyle w:val="Chng"/>
              <w:rPr>
                <w:b w:val="0"/>
                <w:sz w:val="26"/>
                <w:szCs w:val="26"/>
              </w:rPr>
            </w:pPr>
            <w:r w:rsidRPr="00711C79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711C79">
              <w:rPr>
                <w:b w:val="0"/>
                <w:sz w:val="26"/>
                <w:szCs w:val="26"/>
              </w:rPr>
              <w:t>Omit important parts</w:t>
            </w:r>
          </w:p>
          <w:p w14:paraId="5CF355F1" w14:textId="4F5BAA77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 xml:space="preserve">- </w:t>
            </w:r>
            <w:r w:rsidRPr="00711C79">
              <w:rPr>
                <w:b w:val="0"/>
                <w:sz w:val="26"/>
                <w:szCs w:val="26"/>
              </w:rPr>
              <w:t>Delaying 1 thing causes the following problems to be delayed</w:t>
            </w:r>
          </w:p>
          <w:p w14:paraId="46B32545" w14:textId="427A63A0" w:rsidR="00711C79" w:rsidRPr="00711C79" w:rsidRDefault="00711C79" w:rsidP="00711C79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 D</w:t>
            </w:r>
            <w:r w:rsidRPr="00711C79">
              <w:rPr>
                <w:b w:val="0"/>
                <w:sz w:val="26"/>
                <w:szCs w:val="26"/>
              </w:rPr>
              <w:t xml:space="preserve">on't know how long it took to complete that </w:t>
            </w:r>
            <w:r>
              <w:rPr>
                <w:b w:val="0"/>
                <w:sz w:val="26"/>
                <w:szCs w:val="26"/>
              </w:rPr>
              <w:t>task</w:t>
            </w:r>
          </w:p>
        </w:tc>
        <w:tc>
          <w:tcPr>
            <w:tcW w:w="2349" w:type="dxa"/>
          </w:tcPr>
          <w:p w14:paraId="789CBF54" w14:textId="39FE3F4F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 xml:space="preserve">- </w:t>
            </w:r>
            <w:r w:rsidRPr="00711C79">
              <w:rPr>
                <w:b w:val="0"/>
                <w:sz w:val="26"/>
                <w:szCs w:val="26"/>
              </w:rPr>
              <w:t xml:space="preserve">Discuss with each other to </w:t>
            </w:r>
            <w:r>
              <w:rPr>
                <w:b w:val="0"/>
                <w:sz w:val="26"/>
                <w:szCs w:val="26"/>
              </w:rPr>
              <w:t xml:space="preserve">make sure </w:t>
            </w:r>
            <w:r>
              <w:rPr>
                <w:b w:val="0"/>
                <w:sz w:val="26"/>
                <w:szCs w:val="26"/>
              </w:rPr>
              <w:lastRenderedPageBreak/>
              <w:t xml:space="preserve">we </w:t>
            </w:r>
            <w:r w:rsidRPr="00711C79">
              <w:rPr>
                <w:b w:val="0"/>
                <w:sz w:val="26"/>
                <w:szCs w:val="26"/>
              </w:rPr>
              <w:t>have the right schedule</w:t>
            </w:r>
          </w:p>
          <w:p w14:paraId="69CF7A96" w14:textId="026DE565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711C79">
              <w:rPr>
                <w:b w:val="0"/>
                <w:sz w:val="26"/>
                <w:szCs w:val="26"/>
              </w:rPr>
              <w:t xml:space="preserve">Make sure </w:t>
            </w:r>
            <w:r>
              <w:rPr>
                <w:b w:val="0"/>
                <w:sz w:val="26"/>
                <w:szCs w:val="26"/>
              </w:rPr>
              <w:t>the project is</w:t>
            </w:r>
            <w:r w:rsidRPr="00711C79">
              <w:rPr>
                <w:b w:val="0"/>
                <w:sz w:val="26"/>
                <w:szCs w:val="26"/>
              </w:rPr>
              <w:t xml:space="preserve"> on track</w:t>
            </w:r>
          </w:p>
          <w:p w14:paraId="6A17B8EF" w14:textId="3D7C96AE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 Know</w:t>
            </w:r>
            <w:r w:rsidR="00C01125">
              <w:rPr>
                <w:b w:val="0"/>
                <w:sz w:val="26"/>
                <w:szCs w:val="26"/>
              </w:rPr>
              <w:t xml:space="preserve"> exactly</w:t>
            </w:r>
            <w:r>
              <w:rPr>
                <w:b w:val="0"/>
                <w:sz w:val="26"/>
                <w:szCs w:val="26"/>
              </w:rPr>
              <w:t xml:space="preserve"> what </w:t>
            </w:r>
            <w:r w:rsidR="0010748E">
              <w:rPr>
                <w:b w:val="0"/>
                <w:sz w:val="26"/>
                <w:szCs w:val="26"/>
              </w:rPr>
              <w:t xml:space="preserve">we </w:t>
            </w:r>
            <w:r>
              <w:rPr>
                <w:b w:val="0"/>
                <w:sz w:val="26"/>
                <w:szCs w:val="26"/>
              </w:rPr>
              <w:t>are doing</w:t>
            </w:r>
            <w:r w:rsidR="00C01125">
              <w:rPr>
                <w:b w:val="0"/>
                <w:sz w:val="26"/>
                <w:szCs w:val="26"/>
              </w:rPr>
              <w:t xml:space="preserve"> and how long does it take to do it</w:t>
            </w:r>
          </w:p>
          <w:p w14:paraId="1056371F" w14:textId="36A1CF5C" w:rsidR="00711C79" w:rsidRDefault="00711C79" w:rsidP="0077156C">
            <w:pPr>
              <w:pStyle w:val="Chng"/>
              <w:rPr>
                <w:b w:val="0"/>
                <w:sz w:val="26"/>
                <w:szCs w:val="26"/>
              </w:rPr>
            </w:pPr>
          </w:p>
        </w:tc>
      </w:tr>
      <w:tr w:rsidR="00711C79" w14:paraId="0BE013FC" w14:textId="77777777" w:rsidTr="00C01125">
        <w:tc>
          <w:tcPr>
            <w:tcW w:w="2403" w:type="dxa"/>
          </w:tcPr>
          <w:p w14:paraId="05739B1D" w14:textId="5C6D6648" w:rsidR="00711C79" w:rsidRPr="0010748E" w:rsidRDefault="00C01125" w:rsidP="0077156C">
            <w:pPr>
              <w:pStyle w:val="Chng"/>
              <w:rPr>
                <w:sz w:val="26"/>
                <w:szCs w:val="26"/>
              </w:rPr>
            </w:pPr>
            <w:r w:rsidRPr="0010748E">
              <w:rPr>
                <w:sz w:val="26"/>
                <w:szCs w:val="26"/>
              </w:rPr>
              <w:lastRenderedPageBreak/>
              <w:t>Changing business requirements too many times</w:t>
            </w:r>
          </w:p>
        </w:tc>
        <w:tc>
          <w:tcPr>
            <w:tcW w:w="1845" w:type="dxa"/>
          </w:tcPr>
          <w:p w14:paraId="3F125E9C" w14:textId="2668D547" w:rsidR="00711C79" w:rsidRDefault="00C01125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Low</w:t>
            </w:r>
          </w:p>
        </w:tc>
        <w:tc>
          <w:tcPr>
            <w:tcW w:w="2514" w:type="dxa"/>
          </w:tcPr>
          <w:p w14:paraId="4DB1CE70" w14:textId="18A831A8" w:rsidR="00711C79" w:rsidRDefault="00C01125" w:rsidP="00C01125">
            <w:pPr>
              <w:pStyle w:val="Chng"/>
              <w:rPr>
                <w:b w:val="0"/>
                <w:sz w:val="26"/>
                <w:szCs w:val="26"/>
              </w:rPr>
            </w:pPr>
            <w:r w:rsidRPr="00C01125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C01125">
              <w:rPr>
                <w:b w:val="0"/>
                <w:sz w:val="26"/>
                <w:szCs w:val="26"/>
              </w:rPr>
              <w:t>Do not understand the requirements clearly</w:t>
            </w:r>
          </w:p>
          <w:p w14:paraId="0785B168" w14:textId="0D5BE980" w:rsidR="00C01125" w:rsidRDefault="00C01125" w:rsidP="00C01125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 M</w:t>
            </w:r>
            <w:r w:rsidRPr="00C01125">
              <w:rPr>
                <w:b w:val="0"/>
                <w:sz w:val="26"/>
                <w:szCs w:val="26"/>
              </w:rPr>
              <w:t>isinterpreted requirements</w:t>
            </w:r>
          </w:p>
          <w:p w14:paraId="452DA203" w14:textId="3AA45731" w:rsidR="00C01125" w:rsidRDefault="00C01125" w:rsidP="00C01125">
            <w:pPr>
              <w:pStyle w:val="Chng"/>
              <w:rPr>
                <w:b w:val="0"/>
                <w:sz w:val="26"/>
                <w:szCs w:val="26"/>
              </w:rPr>
            </w:pPr>
          </w:p>
        </w:tc>
        <w:tc>
          <w:tcPr>
            <w:tcW w:w="2349" w:type="dxa"/>
          </w:tcPr>
          <w:p w14:paraId="7560F365" w14:textId="4C0E0717" w:rsidR="00711C79" w:rsidRDefault="0010748E" w:rsidP="0010748E">
            <w:pPr>
              <w:pStyle w:val="Chng"/>
              <w:rPr>
                <w:b w:val="0"/>
                <w:sz w:val="26"/>
                <w:szCs w:val="26"/>
              </w:rPr>
            </w:pPr>
            <w:r w:rsidRPr="0010748E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10748E">
              <w:rPr>
                <w:b w:val="0"/>
                <w:sz w:val="26"/>
                <w:szCs w:val="26"/>
              </w:rPr>
              <w:t xml:space="preserve">Understand the requirements </w:t>
            </w:r>
            <w:r>
              <w:rPr>
                <w:b w:val="0"/>
                <w:sz w:val="26"/>
                <w:szCs w:val="26"/>
              </w:rPr>
              <w:t xml:space="preserve">very clear </w:t>
            </w:r>
            <w:r w:rsidRPr="0010748E">
              <w:rPr>
                <w:b w:val="0"/>
                <w:sz w:val="26"/>
                <w:szCs w:val="26"/>
              </w:rPr>
              <w:t>from the start</w:t>
            </w:r>
          </w:p>
          <w:p w14:paraId="3EC44D8E" w14:textId="4AE7D39A" w:rsidR="0010748E" w:rsidRDefault="0010748E" w:rsidP="0010748E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10748E">
              <w:rPr>
                <w:b w:val="0"/>
                <w:sz w:val="26"/>
                <w:szCs w:val="26"/>
              </w:rPr>
              <w:t xml:space="preserve">If </w:t>
            </w:r>
            <w:r>
              <w:rPr>
                <w:b w:val="0"/>
                <w:sz w:val="26"/>
                <w:szCs w:val="26"/>
              </w:rPr>
              <w:t>our team</w:t>
            </w:r>
            <w:r w:rsidRPr="0010748E">
              <w:rPr>
                <w:b w:val="0"/>
                <w:sz w:val="26"/>
                <w:szCs w:val="26"/>
              </w:rPr>
              <w:t xml:space="preserve"> do not understand a problem, </w:t>
            </w:r>
            <w:r>
              <w:rPr>
                <w:b w:val="0"/>
                <w:sz w:val="26"/>
                <w:szCs w:val="26"/>
              </w:rPr>
              <w:t>we</w:t>
            </w:r>
            <w:r w:rsidRPr="0010748E">
              <w:rPr>
                <w:b w:val="0"/>
                <w:sz w:val="26"/>
                <w:szCs w:val="26"/>
              </w:rPr>
              <w:t xml:space="preserve"> must ask the teacher (in class) or discuss it with</w:t>
            </w:r>
            <w:r>
              <w:rPr>
                <w:b w:val="0"/>
                <w:sz w:val="26"/>
                <w:szCs w:val="26"/>
              </w:rPr>
              <w:t>in</w:t>
            </w:r>
            <w:r w:rsidRPr="0010748E">
              <w:rPr>
                <w:b w:val="0"/>
                <w:sz w:val="26"/>
                <w:szCs w:val="26"/>
              </w:rPr>
              <w:t xml:space="preserve"> the group</w:t>
            </w:r>
          </w:p>
        </w:tc>
      </w:tr>
      <w:tr w:rsidR="00711C79" w14:paraId="7F0362F3" w14:textId="77777777" w:rsidTr="00C01125">
        <w:tc>
          <w:tcPr>
            <w:tcW w:w="2403" w:type="dxa"/>
          </w:tcPr>
          <w:p w14:paraId="2E6B6465" w14:textId="5C820846" w:rsidR="00711C79" w:rsidRPr="0010748E" w:rsidRDefault="0010748E" w:rsidP="0077156C">
            <w:pPr>
              <w:pStyle w:val="Ch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Manpower </w:t>
            </w:r>
            <w:r w:rsidRPr="0010748E">
              <w:rPr>
                <w:sz w:val="26"/>
                <w:szCs w:val="26"/>
              </w:rPr>
              <w:t>attrition</w:t>
            </w:r>
          </w:p>
        </w:tc>
        <w:tc>
          <w:tcPr>
            <w:tcW w:w="1845" w:type="dxa"/>
          </w:tcPr>
          <w:p w14:paraId="68F732DB" w14:textId="724F321C" w:rsidR="00711C79" w:rsidRDefault="0010748E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Medium</w:t>
            </w:r>
          </w:p>
        </w:tc>
        <w:tc>
          <w:tcPr>
            <w:tcW w:w="2514" w:type="dxa"/>
          </w:tcPr>
          <w:p w14:paraId="50D84281" w14:textId="77777777" w:rsidR="00711C79" w:rsidRDefault="0010748E" w:rsidP="0010748E">
            <w:pPr>
              <w:pStyle w:val="Chng"/>
              <w:rPr>
                <w:b w:val="0"/>
                <w:sz w:val="26"/>
                <w:szCs w:val="26"/>
              </w:rPr>
            </w:pPr>
            <w:r w:rsidRPr="0010748E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10748E">
              <w:rPr>
                <w:b w:val="0"/>
                <w:sz w:val="26"/>
                <w:szCs w:val="26"/>
              </w:rPr>
              <w:t>1 member suddenly got sick</w:t>
            </w:r>
          </w:p>
          <w:p w14:paraId="2C9DA36D" w14:textId="77777777" w:rsidR="004211A7" w:rsidRDefault="004211A7" w:rsidP="0010748E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Have a covid infection, or have a fever after getting the vaccine</w:t>
            </w:r>
          </w:p>
          <w:p w14:paraId="473FAFB2" w14:textId="7E623D60" w:rsidR="004211A7" w:rsidRDefault="004211A7" w:rsidP="0010748E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 xml:space="preserve">There is an unexpected matter at </w:t>
            </w:r>
            <w:r w:rsidRPr="004211A7">
              <w:rPr>
                <w:b w:val="0"/>
                <w:sz w:val="26"/>
                <w:szCs w:val="26"/>
              </w:rPr>
              <w:lastRenderedPageBreak/>
              <w:t>home that must be resolved</w:t>
            </w:r>
          </w:p>
        </w:tc>
        <w:tc>
          <w:tcPr>
            <w:tcW w:w="2349" w:type="dxa"/>
          </w:tcPr>
          <w:p w14:paraId="3976EDDE" w14:textId="77777777" w:rsidR="00711C79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lastRenderedPageBreak/>
              <w:t xml:space="preserve">- </w:t>
            </w:r>
            <w:r w:rsidRPr="004211A7">
              <w:rPr>
                <w:b w:val="0"/>
                <w:sz w:val="26"/>
                <w:szCs w:val="26"/>
              </w:rPr>
              <w:t>Make sure team members know each other's content well</w:t>
            </w:r>
          </w:p>
          <w:p w14:paraId="63706B92" w14:textId="77777777" w:rsidR="004211A7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Good health </w:t>
            </w:r>
            <w:r w:rsidRPr="004211A7">
              <w:rPr>
                <w:b w:val="0"/>
                <w:sz w:val="26"/>
                <w:szCs w:val="26"/>
              </w:rPr>
              <w:t>protection</w:t>
            </w:r>
          </w:p>
          <w:p w14:paraId="6E66F64A" w14:textId="7F3954D6" w:rsidR="004211A7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Limit going out near the project deadline</w:t>
            </w:r>
          </w:p>
        </w:tc>
      </w:tr>
      <w:tr w:rsidR="00711C79" w14:paraId="2189E275" w14:textId="77777777" w:rsidTr="00C01125">
        <w:tc>
          <w:tcPr>
            <w:tcW w:w="2403" w:type="dxa"/>
          </w:tcPr>
          <w:p w14:paraId="3FF7FE09" w14:textId="243023B8" w:rsidR="00711C79" w:rsidRPr="0010748E" w:rsidRDefault="004211A7" w:rsidP="0077156C">
            <w:pPr>
              <w:pStyle w:val="Chng"/>
              <w:rPr>
                <w:sz w:val="26"/>
                <w:szCs w:val="26"/>
              </w:rPr>
            </w:pPr>
            <w:r w:rsidRPr="004211A7">
              <w:rPr>
                <w:sz w:val="26"/>
                <w:szCs w:val="26"/>
              </w:rPr>
              <w:lastRenderedPageBreak/>
              <w:t>Not understanding the technology being used</w:t>
            </w:r>
          </w:p>
        </w:tc>
        <w:tc>
          <w:tcPr>
            <w:tcW w:w="1845" w:type="dxa"/>
          </w:tcPr>
          <w:p w14:paraId="27D97F8E" w14:textId="6E7C4CE6" w:rsidR="00711C79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Medium</w:t>
            </w:r>
          </w:p>
        </w:tc>
        <w:tc>
          <w:tcPr>
            <w:tcW w:w="2514" w:type="dxa"/>
          </w:tcPr>
          <w:p w14:paraId="5A518C88" w14:textId="765FDB68" w:rsidR="00711C79" w:rsidRDefault="004211A7" w:rsidP="004211A7">
            <w:pPr>
              <w:pStyle w:val="Chng"/>
              <w:rPr>
                <w:b w:val="0"/>
                <w:sz w:val="26"/>
                <w:szCs w:val="26"/>
              </w:rPr>
            </w:pPr>
            <w:r w:rsidRPr="004211A7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4211A7">
              <w:rPr>
                <w:b w:val="0"/>
                <w:sz w:val="26"/>
                <w:szCs w:val="26"/>
              </w:rPr>
              <w:t>Never used technology</w:t>
            </w:r>
            <w:r>
              <w:rPr>
                <w:b w:val="0"/>
                <w:sz w:val="26"/>
                <w:szCs w:val="26"/>
              </w:rPr>
              <w:t xml:space="preserve"> before</w:t>
            </w:r>
          </w:p>
        </w:tc>
        <w:tc>
          <w:tcPr>
            <w:tcW w:w="2349" w:type="dxa"/>
          </w:tcPr>
          <w:p w14:paraId="138C42A7" w14:textId="77777777" w:rsidR="00711C79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Refer to online documents, read documents of that technology</w:t>
            </w:r>
          </w:p>
          <w:p w14:paraId="5DFF2DB8" w14:textId="79CC9843" w:rsidR="004211A7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Exchange of knowledge among members to improve knowledge</w:t>
            </w:r>
            <w:r>
              <w:rPr>
                <w:b w:val="0"/>
                <w:sz w:val="26"/>
                <w:szCs w:val="26"/>
              </w:rPr>
              <w:t xml:space="preserve"> about that technology</w:t>
            </w:r>
          </w:p>
        </w:tc>
      </w:tr>
      <w:tr w:rsidR="00711C79" w14:paraId="56FB2943" w14:textId="77777777" w:rsidTr="00C01125">
        <w:tc>
          <w:tcPr>
            <w:tcW w:w="2403" w:type="dxa"/>
          </w:tcPr>
          <w:p w14:paraId="41C16A96" w14:textId="4F450BA8" w:rsidR="00711C79" w:rsidRPr="0010748E" w:rsidRDefault="004211A7" w:rsidP="0077156C">
            <w:pPr>
              <w:pStyle w:val="Ch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Link failure or slow performance</w:t>
            </w:r>
          </w:p>
        </w:tc>
        <w:tc>
          <w:tcPr>
            <w:tcW w:w="1845" w:type="dxa"/>
          </w:tcPr>
          <w:p w14:paraId="3422CC4B" w14:textId="53EB1012" w:rsidR="00711C79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High</w:t>
            </w:r>
          </w:p>
        </w:tc>
        <w:tc>
          <w:tcPr>
            <w:tcW w:w="2514" w:type="dxa"/>
          </w:tcPr>
          <w:p w14:paraId="79B33C18" w14:textId="77777777" w:rsidR="00711C79" w:rsidRDefault="004211A7" w:rsidP="004211A7">
            <w:pPr>
              <w:pStyle w:val="Chng"/>
              <w:rPr>
                <w:b w:val="0"/>
                <w:sz w:val="26"/>
                <w:szCs w:val="26"/>
              </w:rPr>
            </w:pPr>
            <w:r w:rsidRPr="004211A7">
              <w:rPr>
                <w:b w:val="0"/>
                <w:sz w:val="26"/>
                <w:szCs w:val="26"/>
              </w:rPr>
              <w:t>-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4211A7">
              <w:rPr>
                <w:b w:val="0"/>
                <w:sz w:val="26"/>
                <w:szCs w:val="26"/>
              </w:rPr>
              <w:t>Inexperience when doing group projects</w:t>
            </w:r>
          </w:p>
          <w:p w14:paraId="64A462D5" w14:textId="77777777" w:rsidR="004211A7" w:rsidRDefault="004211A7" w:rsidP="004211A7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 xml:space="preserve">Can't </w:t>
            </w:r>
            <w:r>
              <w:rPr>
                <w:b w:val="0"/>
                <w:sz w:val="26"/>
                <w:szCs w:val="26"/>
              </w:rPr>
              <w:t xml:space="preserve">or </w:t>
            </w:r>
            <w:r>
              <w:rPr>
                <w:b w:val="0"/>
                <w:sz w:val="26"/>
                <w:szCs w:val="26"/>
              </w:rPr>
              <w:t>difficult</w:t>
            </w:r>
            <w:r>
              <w:rPr>
                <w:b w:val="0"/>
                <w:sz w:val="26"/>
                <w:szCs w:val="26"/>
              </w:rPr>
              <w:t xml:space="preserve"> to</w:t>
            </w:r>
            <w:r w:rsidRPr="004211A7">
              <w:rPr>
                <w:b w:val="0"/>
                <w:sz w:val="26"/>
                <w:szCs w:val="26"/>
              </w:rPr>
              <w:t xml:space="preserve"> </w:t>
            </w:r>
            <w:r w:rsidRPr="004211A7">
              <w:rPr>
                <w:b w:val="0"/>
                <w:sz w:val="26"/>
                <w:szCs w:val="26"/>
              </w:rPr>
              <w:t>link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4211A7">
              <w:rPr>
                <w:b w:val="0"/>
                <w:sz w:val="26"/>
                <w:szCs w:val="26"/>
              </w:rPr>
              <w:t>each member's code together</w:t>
            </w:r>
          </w:p>
          <w:p w14:paraId="794786CB" w14:textId="69CE7954" w:rsidR="004211A7" w:rsidRDefault="004211A7" w:rsidP="004211A7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Error while linking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4211A7">
              <w:rPr>
                <w:b w:val="0"/>
                <w:sz w:val="26"/>
                <w:szCs w:val="26"/>
              </w:rPr>
              <w:t>eads to slow system performance</w:t>
            </w:r>
          </w:p>
        </w:tc>
        <w:tc>
          <w:tcPr>
            <w:tcW w:w="2349" w:type="dxa"/>
          </w:tcPr>
          <w:p w14:paraId="6508DD6F" w14:textId="77777777" w:rsidR="00711C79" w:rsidRDefault="004211A7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4211A7">
              <w:rPr>
                <w:b w:val="0"/>
                <w:sz w:val="26"/>
                <w:szCs w:val="26"/>
              </w:rPr>
              <w:t>After completing a certain function, link them together</w:t>
            </w:r>
          </w:p>
          <w:p w14:paraId="73DBA537" w14:textId="77777777" w:rsidR="009E24BB" w:rsidRDefault="009E24BB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9E24BB">
              <w:rPr>
                <w:b w:val="0"/>
                <w:sz w:val="26"/>
                <w:szCs w:val="26"/>
              </w:rPr>
              <w:t>Do not link at once with many functions</w:t>
            </w:r>
          </w:p>
          <w:p w14:paraId="36041DE2" w14:textId="297AA2F0" w:rsidR="009E24BB" w:rsidRDefault="009E24BB" w:rsidP="0077156C">
            <w:pPr>
              <w:pStyle w:val="Chng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- </w:t>
            </w:r>
            <w:r w:rsidRPr="009E24BB">
              <w:rPr>
                <w:b w:val="0"/>
                <w:sz w:val="26"/>
                <w:szCs w:val="26"/>
              </w:rPr>
              <w:t>Thoroughly test the test cases</w:t>
            </w:r>
            <w:r>
              <w:rPr>
                <w:b w:val="0"/>
                <w:sz w:val="26"/>
                <w:szCs w:val="26"/>
              </w:rPr>
              <w:t xml:space="preserve"> before and after linking</w:t>
            </w:r>
          </w:p>
        </w:tc>
      </w:tr>
    </w:tbl>
    <w:p w14:paraId="0EE3CD05" w14:textId="0F398573" w:rsidR="006C2207" w:rsidRDefault="003E775D" w:rsidP="0077156C">
      <w:pPr>
        <w:pStyle w:val="Chng"/>
        <w:rPr>
          <w:sz w:val="28"/>
          <w:szCs w:val="28"/>
        </w:rPr>
      </w:pPr>
      <w:r>
        <w:rPr>
          <w:sz w:val="28"/>
          <w:szCs w:val="28"/>
        </w:rPr>
        <w:t>2.4 Hardware and Software Resource Requirements</w:t>
      </w:r>
    </w:p>
    <w:p w14:paraId="2CC154A3" w14:textId="5FA22CE2" w:rsidR="003E775D" w:rsidRPr="003A743F" w:rsidRDefault="003E775D" w:rsidP="0077156C">
      <w:pPr>
        <w:pStyle w:val="Chng"/>
        <w:rPr>
          <w:b w:val="0"/>
          <w:sz w:val="26"/>
          <w:szCs w:val="26"/>
        </w:rPr>
      </w:pPr>
      <w:r w:rsidRPr="003A743F">
        <w:rPr>
          <w:b w:val="0"/>
          <w:sz w:val="26"/>
          <w:szCs w:val="26"/>
        </w:rPr>
        <w:t>- For hardware requirements, we require each person to have at least 1 laptop/PC operating stably without errors and powerful enough to do the set requirements.</w:t>
      </w:r>
    </w:p>
    <w:p w14:paraId="5637088A" w14:textId="77777777" w:rsidR="003E775D" w:rsidRPr="003A743F" w:rsidRDefault="003E775D" w:rsidP="0077156C">
      <w:pPr>
        <w:pStyle w:val="Chng"/>
        <w:rPr>
          <w:b w:val="0"/>
          <w:sz w:val="26"/>
          <w:szCs w:val="26"/>
        </w:rPr>
      </w:pPr>
      <w:r w:rsidRPr="003A743F">
        <w:rPr>
          <w:b w:val="0"/>
          <w:sz w:val="26"/>
          <w:szCs w:val="26"/>
        </w:rPr>
        <w:t xml:space="preserve">- For software requirements, each team member must use an operating system that supports the software used in the project. </w:t>
      </w:r>
    </w:p>
    <w:p w14:paraId="500F84A3" w14:textId="0EE5784C" w:rsidR="003E775D" w:rsidRPr="003A743F" w:rsidRDefault="003E775D" w:rsidP="0077156C">
      <w:pPr>
        <w:pStyle w:val="Chng"/>
        <w:rPr>
          <w:b w:val="0"/>
          <w:sz w:val="26"/>
          <w:szCs w:val="26"/>
        </w:rPr>
      </w:pPr>
      <w:r w:rsidRPr="003A743F">
        <w:rPr>
          <w:b w:val="0"/>
          <w:sz w:val="26"/>
          <w:szCs w:val="26"/>
        </w:rPr>
        <w:lastRenderedPageBreak/>
        <w:t>- The software used in the project includes: Visual Studio Code for developing</w:t>
      </w:r>
      <w:r w:rsidR="00412185" w:rsidRPr="003A743F">
        <w:rPr>
          <w:b w:val="0"/>
          <w:sz w:val="26"/>
          <w:szCs w:val="26"/>
        </w:rPr>
        <w:t xml:space="preserve">, </w:t>
      </w:r>
      <w:r w:rsidRPr="003A743F">
        <w:rPr>
          <w:b w:val="0"/>
          <w:sz w:val="26"/>
          <w:szCs w:val="26"/>
        </w:rPr>
        <w:t>Google Chrome/FireFox for debugging</w:t>
      </w:r>
      <w:r w:rsidR="00412185" w:rsidRPr="003A743F">
        <w:rPr>
          <w:b w:val="0"/>
          <w:sz w:val="26"/>
          <w:szCs w:val="26"/>
        </w:rPr>
        <w:t xml:space="preserve"> and xampp for running localhost and database</w:t>
      </w:r>
      <w:r w:rsidRPr="003A743F">
        <w:rPr>
          <w:b w:val="0"/>
          <w:sz w:val="26"/>
          <w:szCs w:val="26"/>
        </w:rPr>
        <w:t>. Visual Studio Code can be replaced with similar software</w:t>
      </w:r>
    </w:p>
    <w:p w14:paraId="6BA0C1F3" w14:textId="7E017D90" w:rsidR="003E775D" w:rsidRPr="003A743F" w:rsidRDefault="003E775D" w:rsidP="0077156C">
      <w:pPr>
        <w:pStyle w:val="Chng"/>
        <w:rPr>
          <w:b w:val="0"/>
          <w:sz w:val="26"/>
          <w:szCs w:val="26"/>
        </w:rPr>
      </w:pPr>
      <w:r w:rsidRPr="003A743F">
        <w:rPr>
          <w:b w:val="0"/>
          <w:sz w:val="26"/>
          <w:szCs w:val="26"/>
        </w:rPr>
        <w:t xml:space="preserve">- </w:t>
      </w:r>
      <w:r w:rsidR="003A743F" w:rsidRPr="003A743F">
        <w:rPr>
          <w:b w:val="0"/>
          <w:sz w:val="26"/>
          <w:szCs w:val="26"/>
        </w:rPr>
        <w:t>The Laptop/PC also needs to install frameworks like</w:t>
      </w:r>
      <w:r w:rsidRPr="003A743F">
        <w:rPr>
          <w:b w:val="0"/>
          <w:sz w:val="26"/>
          <w:szCs w:val="26"/>
        </w:rPr>
        <w:t>: Node JS, Express JS, Boostrap 4.6.</w:t>
      </w:r>
    </w:p>
    <w:p w14:paraId="1A3AFBDE" w14:textId="6A3E848A" w:rsidR="003A743F" w:rsidRDefault="003A743F" w:rsidP="0077156C">
      <w:pPr>
        <w:pStyle w:val="Chng"/>
        <w:rPr>
          <w:sz w:val="28"/>
          <w:szCs w:val="28"/>
        </w:rPr>
      </w:pPr>
      <w:r>
        <w:rPr>
          <w:sz w:val="28"/>
          <w:szCs w:val="28"/>
        </w:rPr>
        <w:t>Throughout the project we’ve learned new………</w:t>
      </w:r>
    </w:p>
    <w:p w14:paraId="7B6F90E0" w14:textId="2C86F639" w:rsidR="003A743F" w:rsidRPr="003A743F" w:rsidRDefault="003A743F" w:rsidP="0077156C">
      <w:pPr>
        <w:pStyle w:val="Chng"/>
        <w:rPr>
          <w:sz w:val="28"/>
          <w:szCs w:val="28"/>
        </w:rPr>
      </w:pPr>
      <w:r w:rsidRPr="003A743F">
        <w:rPr>
          <w:sz w:val="28"/>
          <w:szCs w:val="28"/>
        </w:rPr>
        <w:t>2.5 Deliverables and Schedule</w:t>
      </w:r>
    </w:p>
    <w:p w14:paraId="50A0C099" w14:textId="79497909" w:rsidR="003A743F" w:rsidRPr="003A743F" w:rsidRDefault="003A743F" w:rsidP="0077156C">
      <w:pPr>
        <w:pStyle w:val="Chng"/>
        <w:rPr>
          <w:b w:val="0"/>
          <w:sz w:val="28"/>
          <w:szCs w:val="28"/>
        </w:rPr>
      </w:pPr>
      <w:r w:rsidRPr="003A743F">
        <w:rPr>
          <w:b w:val="0"/>
          <w:sz w:val="28"/>
          <w:szCs w:val="28"/>
        </w:rPr>
        <w:t xml:space="preserve">- </w:t>
      </w:r>
    </w:p>
    <w:p w14:paraId="12B53B85" w14:textId="151815F3" w:rsidR="003A743F" w:rsidRPr="003A743F" w:rsidRDefault="003A743F" w:rsidP="0077156C">
      <w:pPr>
        <w:pStyle w:val="Chng"/>
        <w:rPr>
          <w:sz w:val="28"/>
          <w:szCs w:val="28"/>
        </w:rPr>
      </w:pPr>
      <w:r w:rsidRPr="003A743F">
        <w:rPr>
          <w:sz w:val="28"/>
          <w:szCs w:val="28"/>
        </w:rPr>
        <w:t>2.6 Monitoring, Reporting, and Controlling Mechanisms</w:t>
      </w:r>
    </w:p>
    <w:p w14:paraId="580ED90D" w14:textId="3397076F" w:rsidR="003A743F" w:rsidRPr="003A743F" w:rsidRDefault="003A743F" w:rsidP="0077156C">
      <w:pPr>
        <w:pStyle w:val="Chng"/>
        <w:rPr>
          <w:sz w:val="28"/>
          <w:szCs w:val="28"/>
        </w:rPr>
      </w:pPr>
      <w:r w:rsidRPr="003A743F">
        <w:rPr>
          <w:sz w:val="28"/>
          <w:szCs w:val="28"/>
        </w:rPr>
        <w:t>2.7 Professional Standards</w:t>
      </w:r>
    </w:p>
    <w:p w14:paraId="44050A29" w14:textId="0751B7E8" w:rsidR="003A743F" w:rsidRPr="003A743F" w:rsidRDefault="003A743F" w:rsidP="0077156C">
      <w:pPr>
        <w:pStyle w:val="Chng"/>
        <w:rPr>
          <w:sz w:val="28"/>
          <w:szCs w:val="28"/>
        </w:rPr>
      </w:pPr>
      <w:r w:rsidRPr="003A743F">
        <w:rPr>
          <w:sz w:val="28"/>
          <w:szCs w:val="28"/>
        </w:rPr>
        <w:t>2.8 Evidence all the artifacts have been placed under configuration management</w:t>
      </w:r>
    </w:p>
    <w:p w14:paraId="6508F06F" w14:textId="661885DB" w:rsidR="003A743F" w:rsidRDefault="003A743F" w:rsidP="0077156C">
      <w:pPr>
        <w:pStyle w:val="Chng"/>
        <w:rPr>
          <w:sz w:val="28"/>
          <w:szCs w:val="28"/>
        </w:rPr>
      </w:pPr>
      <w:r w:rsidRPr="003A743F">
        <w:rPr>
          <w:sz w:val="28"/>
          <w:szCs w:val="28"/>
        </w:rPr>
        <w:t>2.9 Impact of the project on individuals and organizations</w:t>
      </w:r>
    </w:p>
    <w:p w14:paraId="55D41BB7" w14:textId="52552C8F" w:rsidR="003A743F" w:rsidRDefault="003A743F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3A743F">
        <w:rPr>
          <w:b w:val="0"/>
          <w:sz w:val="26"/>
          <w:szCs w:val="26"/>
        </w:rPr>
        <w:t>Help individuals in the company work more easily and efficiently with the created winform</w:t>
      </w:r>
      <w:r w:rsidR="00C45C58">
        <w:rPr>
          <w:b w:val="0"/>
          <w:sz w:val="26"/>
          <w:szCs w:val="26"/>
        </w:rPr>
        <w:t xml:space="preserve">, </w:t>
      </w:r>
      <w:r w:rsidR="00C45C58" w:rsidRPr="00C45C58">
        <w:rPr>
          <w:b w:val="0"/>
          <w:sz w:val="26"/>
          <w:szCs w:val="26"/>
        </w:rPr>
        <w:t>it also helps reduce paperwork for them</w:t>
      </w:r>
    </w:p>
    <w:p w14:paraId="289B5BD8" w14:textId="7E8E1E63" w:rsidR="00C45C58" w:rsidRDefault="00C45C58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C45C58">
        <w:rPr>
          <w:b w:val="0"/>
          <w:sz w:val="26"/>
          <w:szCs w:val="26"/>
        </w:rPr>
        <w:t xml:space="preserve">Makes importing goods more convenient, because </w:t>
      </w:r>
      <w:r>
        <w:rPr>
          <w:b w:val="0"/>
          <w:sz w:val="26"/>
          <w:szCs w:val="26"/>
        </w:rPr>
        <w:t>the agency</w:t>
      </w:r>
      <w:r w:rsidRPr="00C45C58">
        <w:rPr>
          <w:b w:val="0"/>
          <w:sz w:val="26"/>
          <w:szCs w:val="26"/>
        </w:rPr>
        <w:t xml:space="preserve"> can directly see all the items displayed on the company's website</w:t>
      </w:r>
      <w:r>
        <w:rPr>
          <w:b w:val="0"/>
          <w:sz w:val="26"/>
          <w:szCs w:val="26"/>
        </w:rPr>
        <w:t>.</w:t>
      </w:r>
    </w:p>
    <w:p w14:paraId="2D30AAC9" w14:textId="2B459CB1" w:rsidR="00C45C58" w:rsidRDefault="00C45C58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C45C58">
        <w:rPr>
          <w:b w:val="0"/>
          <w:sz w:val="26"/>
          <w:szCs w:val="26"/>
        </w:rPr>
        <w:t>Increase the link between the company and the agent</w:t>
      </w:r>
      <w:r>
        <w:rPr>
          <w:b w:val="0"/>
          <w:sz w:val="26"/>
          <w:szCs w:val="26"/>
        </w:rPr>
        <w:t>, t</w:t>
      </w:r>
      <w:r w:rsidRPr="00C45C58">
        <w:rPr>
          <w:b w:val="0"/>
          <w:sz w:val="26"/>
          <w:szCs w:val="26"/>
        </w:rPr>
        <w:t>he working process is fast and partially automated</w:t>
      </w:r>
      <w:r>
        <w:rPr>
          <w:b w:val="0"/>
          <w:sz w:val="26"/>
          <w:szCs w:val="26"/>
        </w:rPr>
        <w:t>.</w:t>
      </w:r>
    </w:p>
    <w:p w14:paraId="28990732" w14:textId="1746867F" w:rsidR="00C45C58" w:rsidRDefault="00C45C58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C45C58">
        <w:rPr>
          <w:b w:val="0"/>
          <w:sz w:val="26"/>
          <w:szCs w:val="26"/>
        </w:rPr>
        <w:t>Reduce the cost of items because now there is a working system, so there is no need to hire many people</w:t>
      </w:r>
      <w:r>
        <w:rPr>
          <w:b w:val="0"/>
          <w:sz w:val="26"/>
          <w:szCs w:val="26"/>
        </w:rPr>
        <w:t>.</w:t>
      </w:r>
    </w:p>
    <w:p w14:paraId="07A27E26" w14:textId="2C0DC61A" w:rsidR="00C45C58" w:rsidRDefault="00C45C58" w:rsidP="0077156C">
      <w:pPr>
        <w:pStyle w:val="Chng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Pr="00C45C58">
        <w:rPr>
          <w:b w:val="0"/>
          <w:sz w:val="26"/>
          <w:szCs w:val="26"/>
        </w:rPr>
        <w:t>Reduce the loss of goods, increase the reputation of the company</w:t>
      </w:r>
      <w:r>
        <w:rPr>
          <w:b w:val="0"/>
          <w:sz w:val="26"/>
          <w:szCs w:val="26"/>
        </w:rPr>
        <w:t>.</w:t>
      </w:r>
    </w:p>
    <w:p w14:paraId="27759CCD" w14:textId="1E1F6820" w:rsidR="00C45C58" w:rsidRDefault="00C45C58" w:rsidP="0077156C">
      <w:pPr>
        <w:pStyle w:val="Chng"/>
        <w:rPr>
          <w:b w:val="0"/>
          <w:sz w:val="26"/>
          <w:szCs w:val="26"/>
        </w:rPr>
      </w:pPr>
    </w:p>
    <w:p w14:paraId="134887DA" w14:textId="77777777" w:rsidR="00C45C58" w:rsidRDefault="00C45C58" w:rsidP="0077156C">
      <w:pPr>
        <w:pStyle w:val="Chng"/>
      </w:pPr>
    </w:p>
    <w:p w14:paraId="5602AA84" w14:textId="77777777" w:rsidR="00C45C58" w:rsidRDefault="00C45C58" w:rsidP="0077156C">
      <w:pPr>
        <w:pStyle w:val="Chng"/>
      </w:pPr>
    </w:p>
    <w:p w14:paraId="046243BF" w14:textId="77777777" w:rsidR="00C45C58" w:rsidRDefault="00C45C58" w:rsidP="0077156C">
      <w:pPr>
        <w:pStyle w:val="Chng"/>
      </w:pPr>
    </w:p>
    <w:p w14:paraId="35EA49F3" w14:textId="05BB7ACA" w:rsidR="00C45C58" w:rsidRDefault="00C45C58" w:rsidP="0077156C">
      <w:pPr>
        <w:pStyle w:val="Chng"/>
      </w:pPr>
      <w:r>
        <w:lastRenderedPageBreak/>
        <w:t>CHAPTER 3: REQUIREMENT SPECIFICATIONS</w:t>
      </w:r>
    </w:p>
    <w:p w14:paraId="3B6219E7" w14:textId="2250A227" w:rsidR="00C45C58" w:rsidRDefault="00C45C58" w:rsidP="0077156C">
      <w:pPr>
        <w:pStyle w:val="Chng"/>
        <w:rPr>
          <w:sz w:val="28"/>
          <w:szCs w:val="28"/>
        </w:rPr>
      </w:pPr>
      <w:r w:rsidRPr="00C45C58">
        <w:rPr>
          <w:sz w:val="28"/>
          <w:szCs w:val="28"/>
        </w:rPr>
        <w:t>3.1 Stakeholders for the system</w:t>
      </w:r>
    </w:p>
    <w:p w14:paraId="0A6982A5" w14:textId="289FE016" w:rsidR="00C45C58" w:rsidRPr="00C45C58" w:rsidRDefault="00C45C58" w:rsidP="0077156C">
      <w:pPr>
        <w:pStyle w:val="Chng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bookmarkStart w:id="1" w:name="_GoBack"/>
      <w:bookmarkEnd w:id="1"/>
    </w:p>
    <w:p w14:paraId="3CA7107C" w14:textId="77777777" w:rsidR="00C45C58" w:rsidRPr="00C45C58" w:rsidRDefault="00C45C58" w:rsidP="0077156C">
      <w:pPr>
        <w:pStyle w:val="Chng"/>
        <w:rPr>
          <w:b w:val="0"/>
        </w:rPr>
      </w:pPr>
    </w:p>
    <w:p w14:paraId="4975C341" w14:textId="77777777" w:rsidR="003A743F" w:rsidRPr="003A743F" w:rsidRDefault="003A743F" w:rsidP="0077156C">
      <w:pPr>
        <w:pStyle w:val="Chng"/>
        <w:rPr>
          <w:b w:val="0"/>
          <w:sz w:val="26"/>
          <w:szCs w:val="26"/>
        </w:rPr>
      </w:pPr>
    </w:p>
    <w:p w14:paraId="47B9279D" w14:textId="77777777" w:rsidR="003A743F" w:rsidRDefault="003A743F" w:rsidP="0077156C">
      <w:pPr>
        <w:pStyle w:val="Chng"/>
        <w:rPr>
          <w:sz w:val="28"/>
          <w:szCs w:val="28"/>
        </w:rPr>
      </w:pPr>
    </w:p>
    <w:p w14:paraId="61E28276" w14:textId="77777777" w:rsidR="003A743F" w:rsidRPr="003A743F" w:rsidRDefault="003A743F" w:rsidP="0077156C">
      <w:pPr>
        <w:pStyle w:val="Chng"/>
        <w:rPr>
          <w:sz w:val="28"/>
          <w:szCs w:val="28"/>
        </w:rPr>
      </w:pPr>
    </w:p>
    <w:p w14:paraId="2F7B1458" w14:textId="77777777" w:rsidR="0077156C" w:rsidRDefault="0077156C" w:rsidP="0077156C">
      <w:pPr>
        <w:pStyle w:val="Chng"/>
        <w:rPr>
          <w:b w:val="0"/>
          <w:sz w:val="26"/>
          <w:szCs w:val="26"/>
        </w:rPr>
      </w:pPr>
    </w:p>
    <w:p w14:paraId="06F98F54" w14:textId="77777777" w:rsidR="0077156C" w:rsidRPr="0077156C" w:rsidRDefault="0077156C" w:rsidP="0077156C">
      <w:pPr>
        <w:pStyle w:val="Chng"/>
        <w:rPr>
          <w:b w:val="0"/>
          <w:sz w:val="26"/>
          <w:szCs w:val="26"/>
        </w:rPr>
      </w:pPr>
    </w:p>
    <w:p w14:paraId="36B8245B" w14:textId="77777777" w:rsidR="0077156C" w:rsidRPr="004B4C11" w:rsidRDefault="0077156C" w:rsidP="0077156C">
      <w:pPr>
        <w:pStyle w:val="Chng"/>
        <w:ind w:left="360"/>
        <w:rPr>
          <w:b w:val="0"/>
          <w:sz w:val="26"/>
          <w:szCs w:val="26"/>
        </w:rPr>
      </w:pPr>
    </w:p>
    <w:p w14:paraId="2D5E6278" w14:textId="77777777" w:rsidR="00901656" w:rsidRDefault="00901656" w:rsidP="003203F1">
      <w:pPr>
        <w:pStyle w:val="Chng"/>
        <w:rPr>
          <w:b w:val="0"/>
          <w:sz w:val="26"/>
          <w:szCs w:val="26"/>
        </w:rPr>
      </w:pPr>
    </w:p>
    <w:p w14:paraId="656C8502" w14:textId="77777777" w:rsidR="00901656" w:rsidRPr="003203F1" w:rsidRDefault="00901656" w:rsidP="003203F1">
      <w:pPr>
        <w:pStyle w:val="Chng"/>
        <w:rPr>
          <w:b w:val="0"/>
          <w:sz w:val="26"/>
          <w:szCs w:val="26"/>
        </w:rPr>
      </w:pPr>
    </w:p>
    <w:sectPr w:rsidR="00901656" w:rsidRPr="003203F1" w:rsidSect="00DB7595">
      <w:headerReference w:type="default" r:id="rId15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C3524" w14:textId="77777777" w:rsidR="00637D1F" w:rsidRDefault="00637D1F" w:rsidP="00453AB1">
      <w:r>
        <w:separator/>
      </w:r>
    </w:p>
  </w:endnote>
  <w:endnote w:type="continuationSeparator" w:id="0">
    <w:p w14:paraId="73CED4E8" w14:textId="77777777" w:rsidR="00637D1F" w:rsidRDefault="00637D1F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4D835A" w14:textId="77777777" w:rsidR="00637D1F" w:rsidRDefault="00637D1F" w:rsidP="00453AB1">
      <w:r>
        <w:separator/>
      </w:r>
    </w:p>
  </w:footnote>
  <w:footnote w:type="continuationSeparator" w:id="0">
    <w:p w14:paraId="075940C9" w14:textId="77777777" w:rsidR="00637D1F" w:rsidRDefault="00637D1F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43033" w14:textId="77777777" w:rsidR="00B118C8" w:rsidRDefault="00B118C8">
    <w:pPr>
      <w:pStyle w:val="Header"/>
      <w:jc w:val="center"/>
    </w:pPr>
  </w:p>
  <w:p w14:paraId="0309FC3B" w14:textId="77777777"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DC6EE" w14:textId="77777777" w:rsidR="003203F1" w:rsidRDefault="003203F1">
    <w:pPr>
      <w:pStyle w:val="Header"/>
      <w:jc w:val="center"/>
    </w:pPr>
  </w:p>
  <w:p w14:paraId="51C58DDF" w14:textId="77777777" w:rsidR="003203F1" w:rsidRDefault="003203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A0A073" w14:textId="734571DF"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C5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9385FF3" w14:textId="77777777" w:rsidR="00B118C8" w:rsidRDefault="00B118C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D60027" w14:textId="23D737BF"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B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ED0BA40" w14:textId="77777777"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2FC8"/>
    <w:multiLevelType w:val="hybridMultilevel"/>
    <w:tmpl w:val="FEA47166"/>
    <w:lvl w:ilvl="0" w:tplc="2DE06A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02D1D"/>
    <w:multiLevelType w:val="hybridMultilevel"/>
    <w:tmpl w:val="C120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60D4E"/>
    <w:multiLevelType w:val="hybridMultilevel"/>
    <w:tmpl w:val="7C6CC888"/>
    <w:lvl w:ilvl="0" w:tplc="4342903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7044A"/>
    <w:multiLevelType w:val="hybridMultilevel"/>
    <w:tmpl w:val="75F8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A0D22"/>
    <w:multiLevelType w:val="hybridMultilevel"/>
    <w:tmpl w:val="FC501FD0"/>
    <w:lvl w:ilvl="0" w:tplc="CD92E4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118F"/>
    <w:multiLevelType w:val="hybridMultilevel"/>
    <w:tmpl w:val="7B1A2E18"/>
    <w:lvl w:ilvl="0" w:tplc="CDC80A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71066"/>
    <w:multiLevelType w:val="hybridMultilevel"/>
    <w:tmpl w:val="E63E76FC"/>
    <w:lvl w:ilvl="0" w:tplc="4E58E2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944611"/>
    <w:multiLevelType w:val="hybridMultilevel"/>
    <w:tmpl w:val="3B76B018"/>
    <w:lvl w:ilvl="0" w:tplc="00005A4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8715C"/>
    <w:multiLevelType w:val="hybridMultilevel"/>
    <w:tmpl w:val="0ACC9FF8"/>
    <w:lvl w:ilvl="0" w:tplc="005409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425905"/>
    <w:multiLevelType w:val="hybridMultilevel"/>
    <w:tmpl w:val="CDC6C1B8"/>
    <w:lvl w:ilvl="0" w:tplc="159C5D6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25668"/>
    <w:multiLevelType w:val="hybridMultilevel"/>
    <w:tmpl w:val="225448FE"/>
    <w:lvl w:ilvl="0" w:tplc="FAF8B8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C4FF8"/>
    <w:multiLevelType w:val="hybridMultilevel"/>
    <w:tmpl w:val="60700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033D5"/>
    <w:multiLevelType w:val="hybridMultilevel"/>
    <w:tmpl w:val="171034DC"/>
    <w:lvl w:ilvl="0" w:tplc="889C5EF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753BA5"/>
    <w:multiLevelType w:val="hybridMultilevel"/>
    <w:tmpl w:val="C7F8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24"/>
  </w:num>
  <w:num w:numId="5">
    <w:abstractNumId w:val="1"/>
  </w:num>
  <w:num w:numId="6">
    <w:abstractNumId w:val="4"/>
  </w:num>
  <w:num w:numId="7">
    <w:abstractNumId w:val="14"/>
  </w:num>
  <w:num w:numId="8">
    <w:abstractNumId w:val="21"/>
  </w:num>
  <w:num w:numId="9">
    <w:abstractNumId w:val="3"/>
  </w:num>
  <w:num w:numId="10">
    <w:abstractNumId w:val="10"/>
  </w:num>
  <w:num w:numId="11">
    <w:abstractNumId w:val="22"/>
  </w:num>
  <w:num w:numId="12">
    <w:abstractNumId w:val="5"/>
  </w:num>
  <w:num w:numId="13">
    <w:abstractNumId w:val="7"/>
  </w:num>
  <w:num w:numId="14">
    <w:abstractNumId w:val="0"/>
  </w:num>
  <w:num w:numId="15">
    <w:abstractNumId w:val="19"/>
  </w:num>
  <w:num w:numId="16">
    <w:abstractNumId w:val="23"/>
  </w:num>
  <w:num w:numId="17">
    <w:abstractNumId w:val="20"/>
  </w:num>
  <w:num w:numId="18">
    <w:abstractNumId w:val="16"/>
  </w:num>
  <w:num w:numId="19">
    <w:abstractNumId w:val="11"/>
  </w:num>
  <w:num w:numId="20">
    <w:abstractNumId w:val="8"/>
  </w:num>
  <w:num w:numId="21">
    <w:abstractNumId w:val="9"/>
  </w:num>
  <w:num w:numId="22">
    <w:abstractNumId w:val="15"/>
  </w:num>
  <w:num w:numId="23">
    <w:abstractNumId w:val="18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8"/>
    <w:rsid w:val="00000FCE"/>
    <w:rsid w:val="00024496"/>
    <w:rsid w:val="0010748E"/>
    <w:rsid w:val="00137133"/>
    <w:rsid w:val="001E7DA7"/>
    <w:rsid w:val="00207DC2"/>
    <w:rsid w:val="00252F26"/>
    <w:rsid w:val="00270C05"/>
    <w:rsid w:val="00291721"/>
    <w:rsid w:val="002D4629"/>
    <w:rsid w:val="002D796D"/>
    <w:rsid w:val="003203F1"/>
    <w:rsid w:val="003218FF"/>
    <w:rsid w:val="003A743F"/>
    <w:rsid w:val="003E775D"/>
    <w:rsid w:val="00412185"/>
    <w:rsid w:val="004211A7"/>
    <w:rsid w:val="00453AB1"/>
    <w:rsid w:val="00482963"/>
    <w:rsid w:val="004A7C39"/>
    <w:rsid w:val="004B4C11"/>
    <w:rsid w:val="004E3C16"/>
    <w:rsid w:val="00547F9E"/>
    <w:rsid w:val="00593511"/>
    <w:rsid w:val="00594A25"/>
    <w:rsid w:val="005C1F08"/>
    <w:rsid w:val="005D5C20"/>
    <w:rsid w:val="00637D1F"/>
    <w:rsid w:val="0064189C"/>
    <w:rsid w:val="00650D6A"/>
    <w:rsid w:val="006C2207"/>
    <w:rsid w:val="007100CD"/>
    <w:rsid w:val="00711C79"/>
    <w:rsid w:val="00713477"/>
    <w:rsid w:val="00720CC4"/>
    <w:rsid w:val="00737340"/>
    <w:rsid w:val="0077156C"/>
    <w:rsid w:val="00791EED"/>
    <w:rsid w:val="007B1A23"/>
    <w:rsid w:val="007B7FF5"/>
    <w:rsid w:val="007E6AB9"/>
    <w:rsid w:val="007E7FF7"/>
    <w:rsid w:val="007F44B4"/>
    <w:rsid w:val="00867C2D"/>
    <w:rsid w:val="00880D36"/>
    <w:rsid w:val="008E6453"/>
    <w:rsid w:val="00901656"/>
    <w:rsid w:val="00942B81"/>
    <w:rsid w:val="009E24BB"/>
    <w:rsid w:val="00B118C8"/>
    <w:rsid w:val="00B62922"/>
    <w:rsid w:val="00B8489D"/>
    <w:rsid w:val="00BB0514"/>
    <w:rsid w:val="00BB2B2A"/>
    <w:rsid w:val="00C01125"/>
    <w:rsid w:val="00C45C58"/>
    <w:rsid w:val="00C56904"/>
    <w:rsid w:val="00C70A1B"/>
    <w:rsid w:val="00C75086"/>
    <w:rsid w:val="00CA1C39"/>
    <w:rsid w:val="00CC0B55"/>
    <w:rsid w:val="00CD13EC"/>
    <w:rsid w:val="00CE5555"/>
    <w:rsid w:val="00D34D21"/>
    <w:rsid w:val="00DB7595"/>
    <w:rsid w:val="00DC2276"/>
    <w:rsid w:val="00DD74FD"/>
    <w:rsid w:val="00E73E69"/>
    <w:rsid w:val="00E766EA"/>
    <w:rsid w:val="00F37CC5"/>
    <w:rsid w:val="00F6183C"/>
    <w:rsid w:val="00FA0719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4B20"/>
  <w15:docId w15:val="{3C410CEA-3122-43FF-BA95-A5B810C1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771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il\Downloads\TRINH_BAY_BAO_CAO\TRINH_BAY_BAO_CAO\TRINH_BAY_BAO_CAO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D7EF5BAC34F42B426C88F48281CA7" ma:contentTypeVersion="2" ma:contentTypeDescription="Create a new document." ma:contentTypeScope="" ma:versionID="cb717e98e37e7252b97835947db20617">
  <xsd:schema xmlns:xsd="http://www.w3.org/2001/XMLSchema" xmlns:xs="http://www.w3.org/2001/XMLSchema" xmlns:p="http://schemas.microsoft.com/office/2006/metadata/properties" xmlns:ns3="0e88c12e-47fa-4e27-9b8f-59cda65dad0c" targetNamespace="http://schemas.microsoft.com/office/2006/metadata/properties" ma:root="true" ma:fieldsID="0c55364b1b99c995f0f235e773275433" ns3:_="">
    <xsd:import namespace="0e88c12e-47fa-4e27-9b8f-59cda65dad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8c12e-47fa-4e27-9b8f-59cda65dad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75F4-E7D1-4D38-936E-77B09474AF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F14172-9594-4F41-9C4C-2C870FA7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8c12e-47fa-4e27-9b8f-59cda65dad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946D3F-AE60-40AA-A6F1-DCCFC3C4D8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DD7D49-31B3-4085-B339-D4D1292B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0</TotalTime>
  <Pages>10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tanil</dc:creator>
  <cp:lastModifiedBy>Admin</cp:lastModifiedBy>
  <cp:revision>2</cp:revision>
  <dcterms:created xsi:type="dcterms:W3CDTF">2022-01-01T13:24:00Z</dcterms:created>
  <dcterms:modified xsi:type="dcterms:W3CDTF">2022-01-01T13:24:00Z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0x010100AC4D7EF5BAC34F42B426C88F48281CA7</vt:lpwstr>
  </property>
</Properties>
</file>